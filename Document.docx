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lang w:val="en-GB" w:eastAsia="ja-JP"/>
        </w:rPr>
        <w:id w:val="174605962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sz w:val="72"/>
          <w:szCs w:val="72"/>
        </w:rPr>
      </w:sdtEndPr>
      <w:sdtContent>
        <w:p w:rsidR="001F0384" w:rsidRDefault="001F0384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zh-CN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alias w:val="Title"/>
            <w:tag w:val=""/>
            <w:id w:val="1735040861"/>
            <w:placeholder>
              <w:docPart w:val="33A663AF2A90424B9BDEDFCE8AADADA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1F0384" w:rsidRDefault="001F0384" w:rsidP="001F0384">
              <w:pPr>
                <w:pStyle w:val="Title"/>
                <w:rPr>
                  <w:sz w:val="80"/>
                  <w:szCs w:val="80"/>
                </w:rPr>
              </w:pPr>
              <w:r w:rsidRPr="001F0384">
                <w:t>Programming Project 2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4A0461382DB4E0B8B976F110666B51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1F0384" w:rsidRDefault="001F0384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Tennis knockout Competition</w:t>
              </w:r>
            </w:p>
          </w:sdtContent>
        </w:sdt>
        <w:p w:rsidR="001F0384" w:rsidRDefault="001F0384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1BB1" w:rsidRDefault="003F1BB1" w:rsidP="001F0384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instrText xml:space="preserve"> DATE \@ "M/d/yyyy" </w:instrTex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>
                                  <w:rPr>
                                    <w:caps/>
                                    <w:noProof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11/4/2015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  <w:p w:rsidR="003F1BB1" w:rsidRDefault="003F1BB1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-61359088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University of sussex</w:t>
                                    </w:r>
                                  </w:sdtContent>
                                </w:sdt>
                              </w:p>
                              <w:p w:rsidR="003F1BB1" w:rsidRDefault="003F1BB1" w:rsidP="001F0384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SCHOOL OF INFORMATICS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3F1BB1" w:rsidRDefault="003F1BB1" w:rsidP="001F0384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instrText xml:space="preserve"> DATE \@ "M/d/yyyy" </w:instrText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aps/>
                              <w:noProof/>
                              <w:color w:val="5B9BD5" w:themeColor="accent1"/>
                              <w:sz w:val="28"/>
                              <w:szCs w:val="28"/>
                            </w:rPr>
                            <w:t>11/4/2015</w:t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:rsidR="003F1BB1" w:rsidRDefault="003F1BB1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-61359088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University of sussex</w:t>
                              </w:r>
                            </w:sdtContent>
                          </w:sdt>
                        </w:p>
                        <w:p w:rsidR="003F1BB1" w:rsidRDefault="003F1BB1" w:rsidP="001F0384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SCHOOL OF INFORMATICS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GB" w:eastAsia="zh-CN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F0384" w:rsidRDefault="001F0384">
          <w:p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eastAsia="en-US"/>
            </w:rPr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eastAsia="en-US"/>
            </w:rPr>
            <w:br w:type="page"/>
          </w:r>
        </w:p>
      </w:sdtContent>
    </w:sdt>
    <w:p w:rsidR="001F0384" w:rsidRDefault="001F0384"/>
    <w:sdt>
      <w:sdtPr>
        <w:rPr>
          <w:rFonts w:asciiTheme="minorHAnsi" w:eastAsiaTheme="minorEastAsia" w:hAnsiTheme="minorHAnsi" w:cstheme="minorBidi"/>
          <w:sz w:val="22"/>
          <w:szCs w:val="22"/>
          <w:lang w:val="en-GB" w:eastAsia="ja-JP"/>
        </w:rPr>
        <w:id w:val="-79985626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</w:rPr>
      </w:sdtEndPr>
      <w:sdtContent>
        <w:p w:rsidR="001F0384" w:rsidRDefault="001F0384" w:rsidP="001F0384">
          <w:pPr>
            <w:pStyle w:val="TOCHeading"/>
          </w:pPr>
          <w:r>
            <w:t>Contents</w:t>
          </w:r>
        </w:p>
        <w:p w:rsidR="001F0384" w:rsidRPr="001F0384" w:rsidRDefault="001F0384" w:rsidP="001F0384">
          <w:pPr>
            <w:rPr>
              <w:lang w:val="en-US" w:eastAsia="en-US"/>
            </w:rPr>
          </w:pPr>
        </w:p>
        <w:p w:rsidR="003F1BB1" w:rsidRDefault="001F0384">
          <w:pPr>
            <w:pStyle w:val="TOC1"/>
            <w:tabs>
              <w:tab w:val="right" w:leader="dot" w:pos="9016"/>
            </w:tabs>
            <w:rPr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404333" w:history="1">
            <w:r w:rsidR="003F1BB1" w:rsidRPr="00BF6B70">
              <w:rPr>
                <w:rStyle w:val="Hyperlink"/>
                <w:noProof/>
              </w:rPr>
              <w:t>Screen Designs</w:t>
            </w:r>
            <w:r w:rsidR="003F1BB1">
              <w:rPr>
                <w:noProof/>
                <w:webHidden/>
              </w:rPr>
              <w:tab/>
            </w:r>
            <w:r w:rsidR="003F1BB1">
              <w:rPr>
                <w:noProof/>
                <w:webHidden/>
              </w:rPr>
              <w:fldChar w:fldCharType="begin"/>
            </w:r>
            <w:r w:rsidR="003F1BB1">
              <w:rPr>
                <w:noProof/>
                <w:webHidden/>
              </w:rPr>
              <w:instrText xml:space="preserve"> PAGEREF _Toc434404333 \h </w:instrText>
            </w:r>
            <w:r w:rsidR="003F1BB1">
              <w:rPr>
                <w:noProof/>
                <w:webHidden/>
              </w:rPr>
            </w:r>
            <w:r w:rsidR="003F1BB1">
              <w:rPr>
                <w:noProof/>
                <w:webHidden/>
              </w:rPr>
              <w:fldChar w:fldCharType="separate"/>
            </w:r>
            <w:r w:rsidR="003F1BB1">
              <w:rPr>
                <w:noProof/>
                <w:webHidden/>
              </w:rPr>
              <w:t>2</w:t>
            </w:r>
            <w:r w:rsidR="003F1BB1">
              <w:rPr>
                <w:noProof/>
                <w:webHidden/>
              </w:rPr>
              <w:fldChar w:fldCharType="end"/>
            </w:r>
          </w:hyperlink>
        </w:p>
        <w:p w:rsidR="003F1BB1" w:rsidRDefault="003F1BB1">
          <w:pPr>
            <w:pStyle w:val="TOC1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34404334" w:history="1">
            <w:r w:rsidRPr="00BF6B70">
              <w:rPr>
                <w:rStyle w:val="Hyperlink"/>
                <w:noProof/>
              </w:rPr>
              <w:t>Story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_Toc434404334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BB1" w:rsidRDefault="003F1BB1">
          <w:pPr>
            <w:pStyle w:val="TOC1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34404335" w:history="1">
            <w:r w:rsidRPr="00BF6B70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_Toc434404335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BB1" w:rsidRDefault="003F1BB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4404336" w:history="1">
            <w:r w:rsidRPr="00BF6B70">
              <w:rPr>
                <w:rStyle w:val="Hyperlink"/>
                <w:noProof/>
              </w:rPr>
              <w:t>Screen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_Toc434404336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BB1" w:rsidRDefault="003F1BB1">
          <w:pPr>
            <w:pStyle w:val="TOC1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34404337" w:history="1">
            <w:r w:rsidRPr="00BF6B70">
              <w:rPr>
                <w:rStyle w:val="Hyperlink"/>
                <w:noProof/>
              </w:rPr>
              <w:t>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_Toc434404337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BB1" w:rsidRDefault="003F1BB1">
          <w:pPr>
            <w:pStyle w:val="TOC1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34404338" w:history="1">
            <w:r w:rsidRPr="00BF6B70">
              <w:rPr>
                <w:rStyle w:val="Hyperlink"/>
                <w:noProof/>
              </w:rPr>
              <w:t>Code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_Toc434404338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BB1" w:rsidRDefault="003F1BB1">
          <w:pPr>
            <w:pStyle w:val="TOC1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34404339" w:history="1">
            <w:r w:rsidRPr="00BF6B70">
              <w:rPr>
                <w:rStyle w:val="Hyperlink"/>
                <w:noProof/>
              </w:rPr>
              <w:t>Test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_Toc434404339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384" w:rsidRDefault="001F0384">
          <w:r>
            <w:rPr>
              <w:b/>
              <w:bCs/>
              <w:noProof/>
            </w:rPr>
            <w:fldChar w:fldCharType="end"/>
          </w:r>
        </w:p>
      </w:sdtContent>
    </w:sdt>
    <w:p w:rsidR="001B6394" w:rsidRDefault="001B6394" w:rsidP="001B6394">
      <w:pPr>
        <w:pStyle w:val="Heading1"/>
      </w:pPr>
      <w:r>
        <w:br w:type="page"/>
      </w:r>
      <w:bookmarkStart w:id="0" w:name="_Toc434404333"/>
      <w:r>
        <w:lastRenderedPageBreak/>
        <w:t>Screen Designs</w:t>
      </w:r>
      <w:bookmarkEnd w:id="0"/>
    </w:p>
    <w:p w:rsidR="0001373F" w:rsidRPr="0001373F" w:rsidRDefault="0001373F" w:rsidP="0001373F"/>
    <w:p w:rsidR="0001373F" w:rsidRDefault="001B6394" w:rsidP="0001373F">
      <w:pPr>
        <w:keepNext/>
        <w:jc w:val="center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25FDD2E4" wp14:editId="159035CB">
                <wp:extent cx="5657850" cy="3381375"/>
                <wp:effectExtent l="0" t="0" r="19050" b="2857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3381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BB1" w:rsidRPr="0001373F" w:rsidRDefault="003F1BB1" w:rsidP="0001373F">
                            <w:pPr>
                              <w:pStyle w:val="MonospaceText"/>
                            </w:pPr>
                            <w:r>
                              <w:t>* Name Entry *</w:t>
                            </w:r>
                            <w:r>
                              <w:br/>
                            </w:r>
                            <w:r w:rsidRPr="0001373F">
                              <w:t xml:space="preserve">Please enter 16 player names </w:t>
                            </w:r>
                            <w:r>
                              <w:t xml:space="preserve">for the first round, maximum 30 characters per name. Separate names </w:t>
                            </w:r>
                            <w:r w:rsidRPr="0001373F">
                              <w:t xml:space="preserve">by </w:t>
                            </w:r>
                            <w:r>
                              <w:t>pressing return.</w:t>
                            </w:r>
                            <w:r>
                              <w:br/>
                              <w:t>Player names</w:t>
                            </w:r>
                            <w:r w:rsidRPr="0001373F">
                              <w:t xml:space="preserve">: </w:t>
                            </w:r>
                            <w:r>
                              <w:br/>
                              <w:t>Player Name 1</w:t>
                            </w:r>
                            <w:r>
                              <w:br/>
                              <w:t>Player Name 2</w:t>
                            </w:r>
                            <w:r>
                              <w:br/>
                              <w:t>Player Name 3</w:t>
                            </w:r>
                            <w:r>
                              <w:br/>
                              <w:t>Player Name 4</w:t>
                            </w:r>
                            <w:r>
                              <w:br/>
                              <w:t>Player Name 5</w:t>
                            </w:r>
                            <w:r>
                              <w:br/>
                              <w:t>Player Name 6</w:t>
                            </w:r>
                            <w:r>
                              <w:br/>
                              <w:t>Player Name 7</w:t>
                            </w:r>
                            <w:r>
                              <w:br/>
                              <w:t>Player Name 8</w:t>
                            </w:r>
                            <w:r w:rsidRPr="0001373F">
                              <w:t xml:space="preserve"> </w:t>
                            </w:r>
                            <w:r>
                              <w:br/>
                              <w:t>Player Name 9</w:t>
                            </w:r>
                            <w:r w:rsidRPr="0001373F">
                              <w:t xml:space="preserve"> </w:t>
                            </w:r>
                            <w:r>
                              <w:br/>
                              <w:t>Player Name 10</w:t>
                            </w:r>
                            <w:r w:rsidRPr="0001373F">
                              <w:t xml:space="preserve"> </w:t>
                            </w:r>
                            <w:r>
                              <w:br/>
                              <w:t>Player Name 11</w:t>
                            </w:r>
                            <w:r>
                              <w:br/>
                              <w:t>Player Name 12</w:t>
                            </w:r>
                            <w:r>
                              <w:br/>
                              <w:t>Player</w:t>
                            </w:r>
                            <w:r w:rsidRPr="0001373F">
                              <w:t xml:space="preserve"> </w:t>
                            </w:r>
                            <w:r>
                              <w:t>Name 13</w:t>
                            </w:r>
                            <w:r w:rsidRPr="0001373F">
                              <w:t xml:space="preserve"> </w:t>
                            </w:r>
                            <w:r>
                              <w:br/>
                              <w:t>Player Name 14</w:t>
                            </w:r>
                            <w:r w:rsidRPr="0001373F">
                              <w:t xml:space="preserve"> </w:t>
                            </w:r>
                            <w:r>
                              <w:br/>
                              <w:t>Player Name 15</w:t>
                            </w:r>
                            <w:r w:rsidRPr="0001373F">
                              <w:t xml:space="preserve"> </w:t>
                            </w:r>
                            <w:r>
                              <w:br/>
                              <w:t>Player Name 16</w:t>
                            </w:r>
                            <w:r>
                              <w:br/>
                              <w:t>Press Enter to continue...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DD2E4" id="Text Box 2" o:spid="_x0000_s1027" type="#_x0000_t202" style="width:445.5pt;height:2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" fillcolor="white [3201]" strokeweight=".5pt">
                <v:textbox>
                  <w:txbxContent>
                    <w:p w:rsidR="003F1BB1" w:rsidRPr="0001373F" w:rsidRDefault="003F1BB1" w:rsidP="0001373F">
                      <w:pPr>
                        <w:pStyle w:val="MonospaceText"/>
                      </w:pPr>
                      <w:r>
                        <w:t>* Name Entry *</w:t>
                      </w:r>
                      <w:r>
                        <w:br/>
                      </w:r>
                      <w:r w:rsidRPr="0001373F">
                        <w:t xml:space="preserve">Please enter 16 player names </w:t>
                      </w:r>
                      <w:r>
                        <w:t xml:space="preserve">for the first round, maximum 30 characters per name. Separate names </w:t>
                      </w:r>
                      <w:r w:rsidRPr="0001373F">
                        <w:t xml:space="preserve">by </w:t>
                      </w:r>
                      <w:r>
                        <w:t>pressing return.</w:t>
                      </w:r>
                      <w:r>
                        <w:br/>
                        <w:t>Player names</w:t>
                      </w:r>
                      <w:r w:rsidRPr="0001373F">
                        <w:t xml:space="preserve">: </w:t>
                      </w:r>
                      <w:r>
                        <w:br/>
                        <w:t>Player Name 1</w:t>
                      </w:r>
                      <w:r>
                        <w:br/>
                        <w:t>Player Name 2</w:t>
                      </w:r>
                      <w:r>
                        <w:br/>
                        <w:t>Player Name 3</w:t>
                      </w:r>
                      <w:r>
                        <w:br/>
                        <w:t>Player Name 4</w:t>
                      </w:r>
                      <w:r>
                        <w:br/>
                        <w:t>Player Name 5</w:t>
                      </w:r>
                      <w:r>
                        <w:br/>
                        <w:t>Player Name 6</w:t>
                      </w:r>
                      <w:r>
                        <w:br/>
                        <w:t>Player Name 7</w:t>
                      </w:r>
                      <w:r>
                        <w:br/>
                        <w:t>Player Name 8</w:t>
                      </w:r>
                      <w:r w:rsidRPr="0001373F">
                        <w:t xml:space="preserve"> </w:t>
                      </w:r>
                      <w:r>
                        <w:br/>
                        <w:t>Player Name 9</w:t>
                      </w:r>
                      <w:r w:rsidRPr="0001373F">
                        <w:t xml:space="preserve"> </w:t>
                      </w:r>
                      <w:r>
                        <w:br/>
                        <w:t>Player Name 10</w:t>
                      </w:r>
                      <w:r w:rsidRPr="0001373F">
                        <w:t xml:space="preserve"> </w:t>
                      </w:r>
                      <w:r>
                        <w:br/>
                        <w:t>Player Name 11</w:t>
                      </w:r>
                      <w:r>
                        <w:br/>
                        <w:t>Player Name 12</w:t>
                      </w:r>
                      <w:r>
                        <w:br/>
                        <w:t>Player</w:t>
                      </w:r>
                      <w:r w:rsidRPr="0001373F">
                        <w:t xml:space="preserve"> </w:t>
                      </w:r>
                      <w:r>
                        <w:t>Name 13</w:t>
                      </w:r>
                      <w:r w:rsidRPr="0001373F">
                        <w:t xml:space="preserve"> </w:t>
                      </w:r>
                      <w:r>
                        <w:br/>
                        <w:t>Player Name 14</w:t>
                      </w:r>
                      <w:r w:rsidRPr="0001373F">
                        <w:t xml:space="preserve"> </w:t>
                      </w:r>
                      <w:r>
                        <w:br/>
                        <w:t>Player Name 15</w:t>
                      </w:r>
                      <w:r w:rsidRPr="0001373F">
                        <w:t xml:space="preserve"> </w:t>
                      </w:r>
                      <w:r>
                        <w:br/>
                        <w:t>Player Name 16</w:t>
                      </w:r>
                      <w:r>
                        <w:br/>
                        <w:t>Press Enter to continue...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1373F" w:rsidRDefault="0001373F" w:rsidP="004A3857">
      <w:pPr>
        <w:pStyle w:val="Caption"/>
      </w:pPr>
      <w:r>
        <w:t xml:space="preserve">Figure </w:t>
      </w:r>
      <w:fldSimple w:instr=" SEQ Figure \* ARABIC ">
        <w:r w:rsidR="004A3857">
          <w:rPr>
            <w:noProof/>
          </w:rPr>
          <w:t>1</w:t>
        </w:r>
      </w:fldSimple>
      <w:r>
        <w:t xml:space="preserve"> – Screen 1</w:t>
      </w:r>
      <w:r w:rsidR="00FA4054">
        <w:t>: Name entry</w:t>
      </w:r>
    </w:p>
    <w:p w:rsidR="004A3857" w:rsidRPr="004A3857" w:rsidRDefault="004A3857" w:rsidP="004A3857"/>
    <w:p w:rsidR="0001373F" w:rsidRDefault="0001373F" w:rsidP="00FA4054">
      <w:pPr>
        <w:keepNext/>
        <w:jc w:val="center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31D0918D" wp14:editId="296C8CB7">
                <wp:extent cx="5657850" cy="3381375"/>
                <wp:effectExtent l="0" t="0" r="19050" b="2857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3381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BB1" w:rsidRPr="0001373F" w:rsidRDefault="003F1BB1" w:rsidP="00FA4054">
                            <w:pPr>
                              <w:pStyle w:val="MonospaceText"/>
                            </w:pPr>
                            <w:r>
                              <w:t xml:space="preserve">* </w:t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rPr>
                                <w:vanish/>
                              </w:rPr>
                              <w:pgNum/>
                            </w:r>
                            <w:r>
                              <w:t xml:space="preserve">Menu * </w:t>
                            </w:r>
                            <w:r>
                              <w:br/>
                              <w:t>1. Enter a game result.</w:t>
                            </w:r>
                            <w:r>
                              <w:br/>
                              <w:t>2. Display the current round.</w:t>
                            </w:r>
                            <w:r>
                              <w:br/>
                              <w:t>3. Display those who are through to the next round.</w:t>
                            </w:r>
                            <w:r>
                              <w:br/>
                              <w:t>4. Display the previous round.</w:t>
                            </w:r>
                            <w:r>
                              <w:br/>
                              <w:t>5. Exit program.</w:t>
                            </w:r>
                            <w:r>
                              <w:br/>
                              <w:t>Please enter the number for the action you wish to take: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D0918D" id="Text Box 3" o:spid="_x0000_s1028" type="#_x0000_t202" style="width:445.5pt;height:2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" fillcolor="white [3201]" strokeweight=".5pt">
                <v:textbox>
                  <w:txbxContent>
                    <w:p w:rsidR="003F1BB1" w:rsidRPr="0001373F" w:rsidRDefault="003F1BB1" w:rsidP="00FA4054">
                      <w:pPr>
                        <w:pStyle w:val="MonospaceText"/>
                      </w:pPr>
                      <w:r>
                        <w:t xml:space="preserve">* </w:t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rPr>
                          <w:vanish/>
                        </w:rPr>
                        <w:pgNum/>
                      </w:r>
                      <w:r>
                        <w:t xml:space="preserve">Menu * </w:t>
                      </w:r>
                      <w:r>
                        <w:br/>
                        <w:t>1. Enter a game result.</w:t>
                      </w:r>
                      <w:r>
                        <w:br/>
                        <w:t>2. Display the current round.</w:t>
                      </w:r>
                      <w:r>
                        <w:br/>
                        <w:t>3. Display those who are through to the next round.</w:t>
                      </w:r>
                      <w:r>
                        <w:br/>
                        <w:t>4. Display the previous round.</w:t>
                      </w:r>
                      <w:r>
                        <w:br/>
                        <w:t>5. Exit program.</w:t>
                      </w:r>
                      <w:r>
                        <w:br/>
                        <w:t>Please enter the number for the action you wish to take: 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A3857" w:rsidRDefault="0001373F" w:rsidP="004A3857">
      <w:pPr>
        <w:pStyle w:val="Caption"/>
      </w:pPr>
      <w:r>
        <w:t xml:space="preserve">Figure </w:t>
      </w:r>
      <w:fldSimple w:instr=" SEQ Figure \* ARABIC ">
        <w:r w:rsidR="004A3857">
          <w:rPr>
            <w:noProof/>
          </w:rPr>
          <w:t>2</w:t>
        </w:r>
      </w:fldSimple>
      <w:r>
        <w:t xml:space="preserve"> – Screen 2</w:t>
      </w:r>
      <w:r w:rsidR="00FA4054">
        <w:t>: Menu</w:t>
      </w:r>
    </w:p>
    <w:p w:rsidR="004A3857" w:rsidRDefault="004A3857" w:rsidP="004A3857">
      <w:pPr>
        <w:rPr>
          <w:color w:val="44546A" w:themeColor="text2"/>
          <w:sz w:val="18"/>
          <w:szCs w:val="18"/>
        </w:rPr>
      </w:pPr>
      <w:r>
        <w:br w:type="page"/>
      </w:r>
    </w:p>
    <w:p w:rsidR="004A3857" w:rsidRDefault="004A3857" w:rsidP="004A3857">
      <w:pPr>
        <w:pStyle w:val="Caption"/>
      </w:pPr>
    </w:p>
    <w:p w:rsidR="004A3857" w:rsidRPr="004A3857" w:rsidRDefault="004A3857" w:rsidP="004A3857"/>
    <w:p w:rsidR="004A3857" w:rsidRDefault="00C91F70" w:rsidP="004A3857">
      <w:pPr>
        <w:keepNext/>
        <w:jc w:val="center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71F0519B" wp14:editId="2B778C9D">
                <wp:extent cx="5657850" cy="3369275"/>
                <wp:effectExtent l="0" t="0" r="19050" b="2222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336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BB1" w:rsidRPr="0001373F" w:rsidRDefault="003F1BB1" w:rsidP="004A3857">
                            <w:pPr>
                              <w:pStyle w:val="MonospaceText"/>
                            </w:pPr>
                            <w:r>
                              <w:t>* Game Result Entry *</w:t>
                            </w:r>
                            <w:r>
                              <w:br/>
                              <w:t>Entering results for round 1</w:t>
                            </w:r>
                            <w:r>
                              <w:br/>
                            </w:r>
                            <w:r>
                              <w:br/>
                              <w:t>Enter match number to add game result to: 1</w:t>
                            </w:r>
                            <w:r>
                              <w:br/>
                              <w:t>Please enter Player Name 1’s score: 21</w:t>
                            </w:r>
                            <w:r>
                              <w:br/>
                              <w:t>Please enter Player Name 2’s score: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F0519B" id="Text Box 4" o:spid="_x0000_s1029" type="#_x0000_t202" style="width:445.5pt;height:26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" fillcolor="white [3201]" strokeweight=".5pt">
                <v:textbox>
                  <w:txbxContent>
                    <w:p w:rsidR="003F1BB1" w:rsidRPr="0001373F" w:rsidRDefault="003F1BB1" w:rsidP="004A3857">
                      <w:pPr>
                        <w:pStyle w:val="MonospaceText"/>
                      </w:pPr>
                      <w:r>
                        <w:t>* Game Result Entry *</w:t>
                      </w:r>
                      <w:r>
                        <w:br/>
                        <w:t>Entering results for round 1</w:t>
                      </w:r>
                      <w:r>
                        <w:br/>
                      </w:r>
                      <w:r>
                        <w:br/>
                        <w:t>Enter match number to add game result to: 1</w:t>
                      </w:r>
                      <w:r>
                        <w:br/>
                        <w:t>Please enter Player Name 1’s score: 21</w:t>
                      </w:r>
                      <w:r>
                        <w:br/>
                        <w:t>Please enter Player Name 2’s score: 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91F70" w:rsidRDefault="004A3857" w:rsidP="004A385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– Screen 3: Game Result Entry</w:t>
      </w:r>
    </w:p>
    <w:p w:rsidR="004A3857" w:rsidRPr="004A3857" w:rsidRDefault="004A3857" w:rsidP="004A3857"/>
    <w:p w:rsidR="00912F64" w:rsidRDefault="00FA4054" w:rsidP="00C91F70">
      <w:pPr>
        <w:keepNext/>
        <w:jc w:val="center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260BAA3F" wp14:editId="288F02E9">
                <wp:extent cx="5657850" cy="3562350"/>
                <wp:effectExtent l="0" t="0" r="19050" b="1905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356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BB1" w:rsidRPr="0001373F" w:rsidRDefault="003F1BB1" w:rsidP="00FA4054">
                            <w:pPr>
                              <w:pStyle w:val="MonospaceText"/>
                            </w:pPr>
                            <w:r>
                              <w:t>* Round Display *</w:t>
                            </w:r>
                            <w:r>
                              <w:br/>
                              <w:t>Displaying Round 1</w:t>
                            </w:r>
                            <w:r>
                              <w:br/>
                            </w:r>
                            <w:r w:rsidRPr="00BA034E">
                              <w:br/>
                              <w:t>Match 1:</w:t>
                            </w:r>
                            <w:r w:rsidRPr="00BA034E">
                              <w:br/>
                              <w:t>+----------------------------------------------+</w:t>
                            </w:r>
                            <w:r w:rsidRPr="00BA034E">
                              <w:br/>
                              <w:t>| Player Name 1        |21|19| 0| 8|xx| Loser  |</w:t>
                            </w:r>
                            <w:r w:rsidRPr="00BA034E">
                              <w:br/>
                              <w:t>| Player Name 2        | 6|21|21|21|xx| Winner |</w:t>
                            </w:r>
                            <w:r w:rsidRPr="00BA034E">
                              <w:br/>
                              <w:t>+----------------------------------------------+</w:t>
                            </w:r>
                            <w:r w:rsidRPr="00BA034E">
                              <w:br/>
                            </w:r>
                            <w:r>
                              <w:br/>
                              <w:t>Match 2:</w:t>
                            </w:r>
                            <w:r w:rsidRPr="00FA4054">
                              <w:br/>
                              <w:t>+-------------------------------------</w:t>
                            </w:r>
                            <w:r>
                              <w:t>---------</w:t>
                            </w:r>
                            <w:r w:rsidRPr="00FA4054">
                              <w:t>+</w:t>
                            </w:r>
                            <w:r w:rsidRPr="00FA4054">
                              <w:br/>
                              <w:t xml:space="preserve">| Player Name </w:t>
                            </w:r>
                            <w:r>
                              <w:t>3</w:t>
                            </w:r>
                            <w:r w:rsidRPr="00FA4054">
                              <w:t xml:space="preserve">        |2</w:t>
                            </w:r>
                            <w:r>
                              <w:t>0</w:t>
                            </w:r>
                            <w:r w:rsidRPr="00FA4054">
                              <w:t>|19| 0|</w:t>
                            </w:r>
                            <w:r>
                              <w:t>xx</w:t>
                            </w:r>
                            <w:r w:rsidRPr="00FA4054">
                              <w:t>|xx|</w:t>
                            </w:r>
                            <w:r>
                              <w:t xml:space="preserve"> Loser  |</w:t>
                            </w:r>
                            <w:r w:rsidRPr="00FA4054">
                              <w:br/>
                              <w:t xml:space="preserve">| Player Name </w:t>
                            </w:r>
                            <w:r>
                              <w:t>4</w:t>
                            </w:r>
                            <w:r w:rsidRPr="00FA4054">
                              <w:t xml:space="preserve">        |</w:t>
                            </w:r>
                            <w:r>
                              <w:t>21</w:t>
                            </w:r>
                            <w:r w:rsidRPr="00FA4054">
                              <w:t>|21|21|</w:t>
                            </w:r>
                            <w:r>
                              <w:t>xx</w:t>
                            </w:r>
                            <w:r w:rsidRPr="00FA4054">
                              <w:t>|xx|</w:t>
                            </w:r>
                            <w:r>
                              <w:t xml:space="preserve"> Winner |</w:t>
                            </w:r>
                            <w:r w:rsidRPr="00FA4054">
                              <w:br/>
                              <w:t>+-------------------------------------</w:t>
                            </w:r>
                            <w:r>
                              <w:t>---------</w:t>
                            </w:r>
                            <w:r w:rsidRPr="00FA4054">
                              <w:t>+</w:t>
                            </w:r>
                            <w:r>
                              <w:br/>
                            </w:r>
                            <w:r>
                              <w:br/>
                              <w:t>Match 3:</w:t>
                            </w:r>
                            <w:r w:rsidRPr="00FA4054">
                              <w:br/>
                              <w:t>+-------------------------------------</w:t>
                            </w:r>
                            <w:r>
                              <w:t>---------</w:t>
                            </w:r>
                            <w:r w:rsidRPr="00FA4054">
                              <w:t>+</w:t>
                            </w:r>
                            <w:r w:rsidRPr="00FA4054">
                              <w:br/>
                              <w:t xml:space="preserve">| Player Name </w:t>
                            </w:r>
                            <w:r>
                              <w:t>5</w:t>
                            </w:r>
                            <w:r w:rsidRPr="00FA4054">
                              <w:t xml:space="preserve">        |21|</w:t>
                            </w:r>
                            <w:r>
                              <w:t>21</w:t>
                            </w:r>
                            <w:r w:rsidRPr="00FA4054">
                              <w:t xml:space="preserve">| </w:t>
                            </w:r>
                            <w:r>
                              <w:t>8</w:t>
                            </w:r>
                            <w:r w:rsidRPr="00FA4054">
                              <w:t>|</w:t>
                            </w:r>
                            <w:r>
                              <w:t>1</w:t>
                            </w:r>
                            <w:r w:rsidRPr="00FA4054">
                              <w:t>8|</w:t>
                            </w:r>
                            <w:r>
                              <w:t>21</w:t>
                            </w:r>
                            <w:r w:rsidRPr="00FA4054">
                              <w:t>|</w:t>
                            </w:r>
                            <w:r>
                              <w:t xml:space="preserve"> Winner |</w:t>
                            </w:r>
                            <w:r w:rsidRPr="00FA4054">
                              <w:br/>
                              <w:t xml:space="preserve">| Player Name </w:t>
                            </w:r>
                            <w:r>
                              <w:t>6</w:t>
                            </w:r>
                            <w:r w:rsidRPr="00FA4054">
                              <w:t xml:space="preserve">        | 6|</w:t>
                            </w:r>
                            <w:r>
                              <w:t>15</w:t>
                            </w:r>
                            <w:r w:rsidRPr="00FA4054">
                              <w:t>|21|21|</w:t>
                            </w:r>
                            <w:r>
                              <w:t>19</w:t>
                            </w:r>
                            <w:r w:rsidRPr="00FA4054">
                              <w:t>|</w:t>
                            </w:r>
                            <w:r>
                              <w:t xml:space="preserve"> Loser  |</w:t>
                            </w:r>
                            <w:r w:rsidRPr="00FA4054">
                              <w:br/>
                              <w:t>+------------------------------------</w:t>
                            </w:r>
                            <w:r>
                              <w:t>---------</w:t>
                            </w:r>
                            <w:r w:rsidRPr="00FA4054">
                              <w:t xml:space="preserve">-+ </w:t>
                            </w:r>
                            <w:r>
                              <w:br/>
                              <w:t>Etc.</w:t>
                            </w:r>
                            <w:r>
                              <w:br/>
                              <w:t>Press Enter to continue...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0BAA3F" id="Text Box 5" o:spid="_x0000_s1030" type="#_x0000_t202" style="width:445.5pt;height:28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" fillcolor="white [3201]" strokeweight=".5pt">
                <v:textbox>
                  <w:txbxContent>
                    <w:p w:rsidR="003F1BB1" w:rsidRPr="0001373F" w:rsidRDefault="003F1BB1" w:rsidP="00FA4054">
                      <w:pPr>
                        <w:pStyle w:val="MonospaceText"/>
                      </w:pPr>
                      <w:r>
                        <w:t>* Round Display *</w:t>
                      </w:r>
                      <w:r>
                        <w:br/>
                        <w:t>Displaying Round 1</w:t>
                      </w:r>
                      <w:r>
                        <w:br/>
                      </w:r>
                      <w:r w:rsidRPr="00BA034E">
                        <w:br/>
                        <w:t>Match 1:</w:t>
                      </w:r>
                      <w:r w:rsidRPr="00BA034E">
                        <w:br/>
                        <w:t>+----------------------------------------------+</w:t>
                      </w:r>
                      <w:r w:rsidRPr="00BA034E">
                        <w:br/>
                        <w:t>| Player Name 1        |21|19| 0| 8|xx| Loser  |</w:t>
                      </w:r>
                      <w:r w:rsidRPr="00BA034E">
                        <w:br/>
                        <w:t>| Player Name 2        | 6|21|21|21|xx| Winner |</w:t>
                      </w:r>
                      <w:r w:rsidRPr="00BA034E">
                        <w:br/>
                        <w:t>+----------------------------------------------+</w:t>
                      </w:r>
                      <w:r w:rsidRPr="00BA034E">
                        <w:br/>
                      </w:r>
                      <w:r>
                        <w:br/>
                        <w:t>Match 2:</w:t>
                      </w:r>
                      <w:r w:rsidRPr="00FA4054">
                        <w:br/>
                        <w:t>+-------------------------------------</w:t>
                      </w:r>
                      <w:r>
                        <w:t>---------</w:t>
                      </w:r>
                      <w:r w:rsidRPr="00FA4054">
                        <w:t>+</w:t>
                      </w:r>
                      <w:r w:rsidRPr="00FA4054">
                        <w:br/>
                        <w:t xml:space="preserve">| Player Name </w:t>
                      </w:r>
                      <w:r>
                        <w:t>3</w:t>
                      </w:r>
                      <w:r w:rsidRPr="00FA4054">
                        <w:t xml:space="preserve">        |2</w:t>
                      </w:r>
                      <w:r>
                        <w:t>0</w:t>
                      </w:r>
                      <w:r w:rsidRPr="00FA4054">
                        <w:t>|19| 0|</w:t>
                      </w:r>
                      <w:r>
                        <w:t>xx</w:t>
                      </w:r>
                      <w:r w:rsidRPr="00FA4054">
                        <w:t>|xx|</w:t>
                      </w:r>
                      <w:r>
                        <w:t xml:space="preserve"> Loser  |</w:t>
                      </w:r>
                      <w:r w:rsidRPr="00FA4054">
                        <w:br/>
                        <w:t xml:space="preserve">| Player Name </w:t>
                      </w:r>
                      <w:r>
                        <w:t>4</w:t>
                      </w:r>
                      <w:r w:rsidRPr="00FA4054">
                        <w:t xml:space="preserve">        |</w:t>
                      </w:r>
                      <w:r>
                        <w:t>21</w:t>
                      </w:r>
                      <w:r w:rsidRPr="00FA4054">
                        <w:t>|21|21|</w:t>
                      </w:r>
                      <w:r>
                        <w:t>xx</w:t>
                      </w:r>
                      <w:r w:rsidRPr="00FA4054">
                        <w:t>|xx|</w:t>
                      </w:r>
                      <w:r>
                        <w:t xml:space="preserve"> Winner |</w:t>
                      </w:r>
                      <w:r w:rsidRPr="00FA4054">
                        <w:br/>
                        <w:t>+-------------------------------------</w:t>
                      </w:r>
                      <w:r>
                        <w:t>---------</w:t>
                      </w:r>
                      <w:r w:rsidRPr="00FA4054">
                        <w:t>+</w:t>
                      </w:r>
                      <w:r>
                        <w:br/>
                      </w:r>
                      <w:r>
                        <w:br/>
                        <w:t>Match 3:</w:t>
                      </w:r>
                      <w:r w:rsidRPr="00FA4054">
                        <w:br/>
                        <w:t>+-------------------------------------</w:t>
                      </w:r>
                      <w:r>
                        <w:t>---------</w:t>
                      </w:r>
                      <w:r w:rsidRPr="00FA4054">
                        <w:t>+</w:t>
                      </w:r>
                      <w:r w:rsidRPr="00FA4054">
                        <w:br/>
                        <w:t xml:space="preserve">| Player Name </w:t>
                      </w:r>
                      <w:r>
                        <w:t>5</w:t>
                      </w:r>
                      <w:r w:rsidRPr="00FA4054">
                        <w:t xml:space="preserve">        |21|</w:t>
                      </w:r>
                      <w:r>
                        <w:t>21</w:t>
                      </w:r>
                      <w:r w:rsidRPr="00FA4054">
                        <w:t xml:space="preserve">| </w:t>
                      </w:r>
                      <w:r>
                        <w:t>8</w:t>
                      </w:r>
                      <w:r w:rsidRPr="00FA4054">
                        <w:t>|</w:t>
                      </w:r>
                      <w:r>
                        <w:t>1</w:t>
                      </w:r>
                      <w:r w:rsidRPr="00FA4054">
                        <w:t>8|</w:t>
                      </w:r>
                      <w:r>
                        <w:t>21</w:t>
                      </w:r>
                      <w:r w:rsidRPr="00FA4054">
                        <w:t>|</w:t>
                      </w:r>
                      <w:r>
                        <w:t xml:space="preserve"> Winner |</w:t>
                      </w:r>
                      <w:r w:rsidRPr="00FA4054">
                        <w:br/>
                        <w:t xml:space="preserve">| Player Name </w:t>
                      </w:r>
                      <w:r>
                        <w:t>6</w:t>
                      </w:r>
                      <w:r w:rsidRPr="00FA4054">
                        <w:t xml:space="preserve">        | 6|</w:t>
                      </w:r>
                      <w:r>
                        <w:t>15</w:t>
                      </w:r>
                      <w:r w:rsidRPr="00FA4054">
                        <w:t>|21|21|</w:t>
                      </w:r>
                      <w:r>
                        <w:t>19</w:t>
                      </w:r>
                      <w:r w:rsidRPr="00FA4054">
                        <w:t>|</w:t>
                      </w:r>
                      <w:r>
                        <w:t xml:space="preserve"> Loser  |</w:t>
                      </w:r>
                      <w:r w:rsidRPr="00FA4054">
                        <w:br/>
                        <w:t>+------------------------------------</w:t>
                      </w:r>
                      <w:r>
                        <w:t>---------</w:t>
                      </w:r>
                      <w:r w:rsidRPr="00FA4054">
                        <w:t xml:space="preserve">-+ </w:t>
                      </w:r>
                      <w:r>
                        <w:br/>
                        <w:t>Etc.</w:t>
                      </w:r>
                      <w:r>
                        <w:br/>
                        <w:t>Press Enter to continue...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12F64" w:rsidRDefault="00912F64" w:rsidP="00912F64">
      <w:pPr>
        <w:pStyle w:val="Caption"/>
      </w:pPr>
      <w:r>
        <w:t xml:space="preserve">Figure </w:t>
      </w:r>
      <w:fldSimple w:instr=" SEQ Figure \* ARABIC ">
        <w:r w:rsidR="004A3857">
          <w:rPr>
            <w:noProof/>
          </w:rPr>
          <w:t>4</w:t>
        </w:r>
      </w:fldSimple>
      <w:r w:rsidR="00C91F70">
        <w:t xml:space="preserve"> – Screen 4</w:t>
      </w:r>
      <w:r>
        <w:t>: Round Display</w:t>
      </w:r>
    </w:p>
    <w:p w:rsidR="004A3857" w:rsidRDefault="004A3857">
      <w:r>
        <w:br w:type="page"/>
      </w:r>
    </w:p>
    <w:p w:rsidR="004A3857" w:rsidRDefault="004A3857" w:rsidP="004A3857">
      <w:pPr>
        <w:keepNext/>
        <w:jc w:val="center"/>
      </w:pPr>
    </w:p>
    <w:p w:rsidR="00BA034E" w:rsidRDefault="00912F64" w:rsidP="004A3857">
      <w:pPr>
        <w:keepNext/>
        <w:jc w:val="center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5B2F1511" wp14:editId="3848127B">
                <wp:extent cx="5657850" cy="3381375"/>
                <wp:effectExtent l="0" t="0" r="19050" b="28575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3381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BB1" w:rsidRPr="0001373F" w:rsidRDefault="003F1BB1" w:rsidP="00CF4227">
                            <w:pPr>
                              <w:pStyle w:val="MonospaceText"/>
                            </w:pPr>
                            <w:r>
                              <w:t>* Players Advancing *</w:t>
                            </w:r>
                            <w:r>
                              <w:br/>
                              <w:t>Players advancing from round 1 into round 2:</w:t>
                            </w:r>
                            <w:r>
                              <w:br/>
                            </w:r>
                            <w:r>
                              <w:br/>
                              <w:t>Player Name 2</w:t>
                            </w:r>
                            <w:r w:rsidRPr="00912F64">
                              <w:t xml:space="preserve"> </w:t>
                            </w:r>
                            <w:r>
                              <w:br/>
                              <w:t>Player Name 4</w:t>
                            </w:r>
                            <w:r w:rsidRPr="00912F64">
                              <w:t xml:space="preserve"> </w:t>
                            </w:r>
                            <w:r>
                              <w:br/>
                              <w:t>Player Name 11</w:t>
                            </w:r>
                            <w:r>
                              <w:br/>
                              <w:t>Player Name 13</w:t>
                            </w:r>
                            <w:r>
                              <w:br/>
                              <w:t>Player Name 15</w:t>
                            </w:r>
                            <w:r>
                              <w:br/>
                            </w:r>
                            <w:r>
                              <w:br/>
                              <w:t>Press Enter to continue...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2F1511" id="Text Box 6" o:spid="_x0000_s1031" type="#_x0000_t202" style="width:445.5pt;height:2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" fillcolor="white [3201]" strokeweight=".5pt">
                <v:textbox>
                  <w:txbxContent>
                    <w:p w:rsidR="003F1BB1" w:rsidRPr="0001373F" w:rsidRDefault="003F1BB1" w:rsidP="00CF4227">
                      <w:pPr>
                        <w:pStyle w:val="MonospaceText"/>
                      </w:pPr>
                      <w:r>
                        <w:t>* Players Advancing *</w:t>
                      </w:r>
                      <w:r>
                        <w:br/>
                        <w:t>Players advancing from round 1 into round 2:</w:t>
                      </w:r>
                      <w:r>
                        <w:br/>
                      </w:r>
                      <w:r>
                        <w:br/>
                        <w:t>Player Name 2</w:t>
                      </w:r>
                      <w:r w:rsidRPr="00912F64">
                        <w:t xml:space="preserve"> </w:t>
                      </w:r>
                      <w:r>
                        <w:br/>
                        <w:t>Player Name 4</w:t>
                      </w:r>
                      <w:r w:rsidRPr="00912F64">
                        <w:t xml:space="preserve"> </w:t>
                      </w:r>
                      <w:r>
                        <w:br/>
                        <w:t>Player Name 11</w:t>
                      </w:r>
                      <w:r>
                        <w:br/>
                        <w:t>Player Name 13</w:t>
                      </w:r>
                      <w:r>
                        <w:br/>
                        <w:t>Player Name 15</w:t>
                      </w:r>
                      <w:r>
                        <w:br/>
                      </w:r>
                      <w:r>
                        <w:br/>
                        <w:t>Press Enter to continue...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A034E" w:rsidRDefault="00BA034E" w:rsidP="00C91F70">
      <w:pPr>
        <w:pStyle w:val="Caption"/>
        <w:jc w:val="both"/>
      </w:pPr>
      <w:r>
        <w:t xml:space="preserve">Figure </w:t>
      </w:r>
      <w:fldSimple w:instr=" SEQ Figure \* ARABIC ">
        <w:r w:rsidR="004A3857">
          <w:rPr>
            <w:noProof/>
          </w:rPr>
          <w:t>5</w:t>
        </w:r>
      </w:fldSimple>
      <w:r>
        <w:t xml:space="preserve"> – Screen </w:t>
      </w:r>
      <w:r w:rsidR="00C91F70">
        <w:t>5</w:t>
      </w:r>
      <w:r>
        <w:t>: Players Advancing Display</w:t>
      </w:r>
    </w:p>
    <w:p w:rsidR="001B6394" w:rsidRDefault="001B6394" w:rsidP="00FA4054">
      <w:pPr>
        <w:jc w:val="center"/>
      </w:pPr>
      <w:r>
        <w:br w:type="page"/>
      </w:r>
    </w:p>
    <w:p w:rsidR="001B6394" w:rsidRDefault="001B6394" w:rsidP="001B6394">
      <w:pPr>
        <w:pStyle w:val="Heading1"/>
      </w:pPr>
      <w:bookmarkStart w:id="1" w:name="_Toc434404334"/>
      <w:r>
        <w:lastRenderedPageBreak/>
        <w:t>Story Board</w:t>
      </w:r>
      <w:bookmarkEnd w:id="1"/>
    </w:p>
    <w:p w:rsidR="001B6394" w:rsidRDefault="00CF4227" w:rsidP="001B6394">
      <w:r>
        <w:rPr>
          <w:noProof/>
          <w:lang w:eastAsia="zh-CN"/>
        </w:rPr>
        <mc:AlternateContent>
          <mc:Choice Requires="wpc">
            <w:drawing>
              <wp:inline distT="0" distB="0" distL="0" distR="0">
                <wp:extent cx="5715000" cy="2710249"/>
                <wp:effectExtent l="0" t="0" r="0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Text Box 12"/>
                        <wps:cNvSpPr txBox="1"/>
                        <wps:spPr>
                          <a:xfrm>
                            <a:off x="2380734" y="304632"/>
                            <a:ext cx="963827" cy="28025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1BB1" w:rsidRDefault="003F1BB1" w:rsidP="00CF4227">
                              <w:pPr>
                                <w:jc w:val="center"/>
                              </w:pPr>
                              <w:r>
                                <w:t>Name Entry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2"/>
                        <wps:cNvSpPr txBox="1"/>
                        <wps:spPr>
                          <a:xfrm>
                            <a:off x="2381266" y="1094400"/>
                            <a:ext cx="963295" cy="28003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1BB1" w:rsidRDefault="003F1BB1" w:rsidP="00CF422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 w:cs="Arial"/>
                                  <w:sz w:val="22"/>
                                  <w:szCs w:val="22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2"/>
                        <wps:cNvSpPr txBox="1"/>
                        <wps:spPr>
                          <a:xfrm>
                            <a:off x="4061250" y="1794374"/>
                            <a:ext cx="963295" cy="40351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1BB1" w:rsidRDefault="003F1BB1" w:rsidP="006D7A1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 w:cs="Arial"/>
                                  <w:sz w:val="22"/>
                                  <w:szCs w:val="22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2"/>
                        <wps:cNvSpPr txBox="1"/>
                        <wps:spPr>
                          <a:xfrm>
                            <a:off x="690739" y="1777930"/>
                            <a:ext cx="963295" cy="42157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1BB1" w:rsidRDefault="003F1BB1" w:rsidP="006D7A1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 w:cs="Arial"/>
                                  <w:sz w:val="22"/>
                                  <w:szCs w:val="22"/>
                                </w:rPr>
                                <w:t>Enter</w:t>
                              </w:r>
                              <w:r>
                                <w:rPr>
                                  <w:rFonts w:eastAsia="MS Mincho" w:cs="Arial"/>
                                  <w:sz w:val="22"/>
                                  <w:szCs w:val="22"/>
                                </w:rPr>
                                <w:br/>
                                <w:t>Game Result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Elbow Connector 15"/>
                        <wps:cNvCnPr>
                          <a:stCxn id="12" idx="2"/>
                          <a:endCxn id="16" idx="0"/>
                        </wps:cNvCnPr>
                        <wps:spPr>
                          <a:xfrm rot="16200000" flipH="1">
                            <a:off x="2608041" y="839451"/>
                            <a:ext cx="509480" cy="266"/>
                          </a:xfrm>
                          <a:prstGeom prst="bentConnector3">
                            <a:avLst>
                              <a:gd name="adj1" fmla="val 402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12"/>
                        <wps:cNvSpPr txBox="1"/>
                        <wps:spPr>
                          <a:xfrm>
                            <a:off x="1821526" y="1778464"/>
                            <a:ext cx="963295" cy="4210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1BB1" w:rsidRDefault="003F1BB1" w:rsidP="006D7A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MS Mincho" w:cs="Arial"/>
                                  <w:sz w:val="22"/>
                                  <w:szCs w:val="22"/>
                                </w:rPr>
                                <w:t>Display Round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12"/>
                        <wps:cNvSpPr txBox="1"/>
                        <wps:spPr>
                          <a:xfrm>
                            <a:off x="2939669" y="1777673"/>
                            <a:ext cx="963295" cy="42037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1BB1" w:rsidRDefault="003F1BB1" w:rsidP="006D7A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MS Mincho" w:cs="Arial"/>
                                  <w:sz w:val="22"/>
                                  <w:szCs w:val="22"/>
                                </w:rPr>
                                <w:t>Players Advancing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Elbow Connector 26"/>
                        <wps:cNvCnPr>
                          <a:stCxn id="28" idx="2"/>
                          <a:endCxn id="16" idx="1"/>
                        </wps:cNvCnPr>
                        <wps:spPr>
                          <a:xfrm rot="5400000" flipH="1">
                            <a:off x="2419479" y="1196206"/>
                            <a:ext cx="963625" cy="1040051"/>
                          </a:xfrm>
                          <a:prstGeom prst="bentConnector4">
                            <a:avLst>
                              <a:gd name="adj1" fmla="val -23723"/>
                              <a:gd name="adj2" fmla="val 28275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>
                          <a:stCxn id="18" idx="2"/>
                        </wps:cNvCnPr>
                        <wps:spPr>
                          <a:xfrm>
                            <a:off x="1172387" y="2199352"/>
                            <a:ext cx="38" cy="2306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2311011" y="2207740"/>
                            <a:ext cx="0" cy="2220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Elbow Connector 134"/>
                        <wps:cNvCnPr>
                          <a:stCxn id="16" idx="2"/>
                          <a:endCxn id="17" idx="0"/>
                        </wps:cNvCnPr>
                        <wps:spPr>
                          <a:xfrm rot="16200000" flipH="1">
                            <a:off x="3492951" y="744304"/>
                            <a:ext cx="419911" cy="1679984"/>
                          </a:xfrm>
                          <a:prstGeom prst="bentConnector3">
                            <a:avLst>
                              <a:gd name="adj1" fmla="val 4803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Elbow Connector 136"/>
                        <wps:cNvCnPr>
                          <a:stCxn id="16" idx="2"/>
                          <a:endCxn id="18" idx="0"/>
                        </wps:cNvCnPr>
                        <wps:spPr>
                          <a:xfrm rot="5400000">
                            <a:off x="1815917" y="730812"/>
                            <a:ext cx="403468" cy="169052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Elbow Connector 137"/>
                        <wps:cNvCnPr>
                          <a:stCxn id="16" idx="2"/>
                          <a:endCxn id="28" idx="0"/>
                        </wps:cNvCnPr>
                        <wps:spPr>
                          <a:xfrm rot="16200000" flipH="1">
                            <a:off x="2940510" y="1296743"/>
                            <a:ext cx="403211" cy="55840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Elbow Connector 138"/>
                        <wps:cNvCnPr>
                          <a:stCxn id="16" idx="2"/>
                          <a:endCxn id="22" idx="0"/>
                        </wps:cNvCnPr>
                        <wps:spPr>
                          <a:xfrm rot="5400000">
                            <a:off x="2381043" y="1296472"/>
                            <a:ext cx="404002" cy="55974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0" o:spid="_x0000_s1032" editas="canvas" style="width:450pt;height:213.4pt;mso-position-horizontal-relative:char;mso-position-vertical-relative:line" coordsize="57150,27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3" type="#_x0000_t75" style="position:absolute;width:57150;height:27101;visibility:visible;mso-wrap-style:square">
                  <v:fill o:detectmouseclick="t"/>
                  <v:path o:connecttype="none"/>
                </v:shape>
                <v:shape id="Text Box 12" o:spid="_x0000_s1034" type="#_x0000_t202" style="position:absolute;left:23807;top:3046;width:9638;height:28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6VqsIA&#10;AADbAAAADwAAAGRycy9kb3ducmV2LnhtbERPS2sCMRC+C/6HMII3zapQZDWKWNraHio+EI/DZtxd&#10;3UzCJuq2v74pCN7m43vOdN6YStyo9qVlBYN+AoI4s7rkXMF+99Ybg/ABWWNlmRT8kIf5rN2aYqrt&#10;nTd024ZcxBD2KSooQnCplD4ryKDvW0ccuZOtDYYI61zqGu8x3FRymCQv0mDJsaFAR8uCssv2ahSc&#10;PpJXXI++ju+fS/d9aH7d2QenVLfTLCYgAjXhKX64VzrOH8L/L/EA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jpWqwgAAANsAAAAPAAAAAAAAAAAAAAAAAJgCAABkcnMvZG93&#10;bnJldi54bWxQSwUGAAAAAAQABAD1AAAAhwMAAAAA&#10;" fillcolor="#5b9bd5 [3204]" strokecolor="#1f4d78 [1604]" strokeweight="1pt">
                  <v:textbox>
                    <w:txbxContent>
                      <w:p w:rsidR="003F1BB1" w:rsidRDefault="003F1BB1" w:rsidP="00CF4227">
                        <w:pPr>
                          <w:jc w:val="center"/>
                        </w:pPr>
                        <w:r>
                          <w:t>Name Entry</w:t>
                        </w:r>
                      </w:p>
                    </w:txbxContent>
                  </v:textbox>
                </v:shape>
                <v:shape id="Text Box 12" o:spid="_x0000_s1035" type="#_x0000_t202" style="position:absolute;left:23812;top:10944;width:9633;height:2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WTqcIA&#10;AADbAAAADwAAAGRycy9kb3ducmV2LnhtbERPS2sCMRC+F/wPYQRvNauClNUoYqm2Hlp8IB6Hzbi7&#10;upmETdTVX28Khd7m43vOeNqYSlyp9qVlBb1uAoI4s7rkXMFu+/H6BsIHZI2VZVJwJw/TSetljKm2&#10;N17TdRNyEUPYp6igCMGlUvqsIIO+ax1x5I62NhgirHOpa7zFcFPJfpIMpcGSY0OBjuYFZefNxSg4&#10;LpN3/BmsDouvufveNw938sEp1Wk3sxGIQE34F/+5P3WcP4TfX+IBcvI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tZOpwgAAANsAAAAPAAAAAAAAAAAAAAAAAJgCAABkcnMvZG93&#10;bnJldi54bWxQSwUGAAAAAAQABAD1AAAAhwMAAAAA&#10;" fillcolor="#5b9bd5 [3204]" strokecolor="#1f4d78 [1604]" strokeweight="1pt">
                  <v:textbox>
                    <w:txbxContent>
                      <w:p w:rsidR="003F1BB1" w:rsidRDefault="003F1BB1" w:rsidP="00CF422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 w:cs="Arial"/>
                            <w:sz w:val="22"/>
                            <w:szCs w:val="22"/>
                          </w:rPr>
                          <w:t>Menu</w:t>
                        </w:r>
                      </w:p>
                    </w:txbxContent>
                  </v:textbox>
                </v:shape>
                <v:shape id="Text Box 12" o:spid="_x0000_s1036" type="#_x0000_t202" style="position:absolute;left:40612;top:17943;width:9633;height:4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k2MsMA&#10;AADbAAAADwAAAGRycy9kb3ducmV2LnhtbERPTWsCMRC9C/6HMII3N1sFK6tRitKqPSi1UnocNuPu&#10;tptJ2ETd9tebQsHbPN7nzBatqcWFGl9ZVvCQpCCIc6srLhQc358HExA+IGusLZOCH/KwmHc7M8y0&#10;vfIbXQ6hEDGEfYYKyhBcJqXPSzLoE+uII3eyjcEQYVNI3eA1hptaDtN0LA1WHBtKdLQsKf8+nI2C&#10;0zpd4X70+vmyXbrdR/vrvnxwSvV77dMURKA23MX/7o2O8x/h75d4gJ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k2MsMAAADbAAAADwAAAAAAAAAAAAAAAACYAgAAZHJzL2Rv&#10;d25yZXYueG1sUEsFBgAAAAAEAAQA9QAAAIgDAAAAAA==&#10;" fillcolor="#5b9bd5 [3204]" strokecolor="#1f4d78 [1604]" strokeweight="1pt">
                  <v:textbox>
                    <w:txbxContent>
                      <w:p w:rsidR="003F1BB1" w:rsidRDefault="003F1BB1" w:rsidP="006D7A1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 w:cs="Arial"/>
                            <w:sz w:val="22"/>
                            <w:szCs w:val="22"/>
                          </w:rPr>
                          <w:t>Exit</w:t>
                        </w:r>
                      </w:p>
                    </w:txbxContent>
                  </v:textbox>
                </v:shape>
                <v:shape id="Text Box 12" o:spid="_x0000_s1037" type="#_x0000_t202" style="position:absolute;left:6907;top:17779;width:9633;height:4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aiQMYA&#10;AADbAAAADwAAAGRycy9kb3ducmV2LnhtbESPT2sCQQzF74V+hyEFb3W2ClJWRymW+u/QUiviMezE&#10;3W13MsPOqKufvjkUekt4L+/9Mpl1rlFnamPt2cBTPwNFXHhbc2lg9/X2+AwqJmSLjWcycKUIs+n9&#10;3QRz6y/8SedtKpWEcMzRQJVSyLWORUUOY98HYtGOvnWYZG1LbVu8SLhr9CDLRtphzdJQYaB5RcXP&#10;9uQMHJfZK34MN4fFeh7e990tfMcUjOk9dC9jUIm69G/+u15ZwRdY+UUG0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WaiQMYAAADbAAAADwAAAAAAAAAAAAAAAACYAgAAZHJz&#10;L2Rvd25yZXYueG1sUEsFBgAAAAAEAAQA9QAAAIsDAAAAAA==&#10;" fillcolor="#5b9bd5 [3204]" strokecolor="#1f4d78 [1604]" strokeweight="1pt">
                  <v:textbox>
                    <w:txbxContent>
                      <w:p w:rsidR="003F1BB1" w:rsidRDefault="003F1BB1" w:rsidP="006D7A1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 w:cs="Arial"/>
                            <w:sz w:val="22"/>
                            <w:szCs w:val="22"/>
                          </w:rPr>
                          <w:t>Enter</w:t>
                        </w:r>
                        <w:r>
                          <w:rPr>
                            <w:rFonts w:eastAsia="MS Mincho" w:cs="Arial"/>
                            <w:sz w:val="22"/>
                            <w:szCs w:val="22"/>
                          </w:rPr>
                          <w:br/>
                          <w:t>Game Result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5" o:spid="_x0000_s1038" type="#_x0000_t34" style="position:absolute;left:26080;top:8394;width:5095;height: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a5q8IAAADbAAAADwAAAGRycy9kb3ducmV2LnhtbERP3WrCMBS+H/gO4QjezdTBXO2MooW6&#10;DVGw2wMcmrO22JyUJGp9+2Uw2N35+H7Pcj2YTlzJ+daygtk0AUFcWd1yreDrs3hMQfiArLGzTAru&#10;5GG9Gj0sMdP2xie6lqEWMYR9hgqaEPpMSl81ZNBPbU8cuW/rDIYIXS21w1sMN518SpK5NNhybGiw&#10;p7yh6lxejIJ5udu/FGnYDunu4y3P74fCHRdKTcbD5hVEoCH8i//c7zrOf4bfX+IBc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oa5q8IAAADbAAAADwAAAAAAAAAAAAAA&#10;AAChAgAAZHJzL2Rvd25yZXYueG1sUEsFBgAAAAAEAAQA+QAAAJADAAAAAA==&#10;" adj="8704" strokecolor="#5b9bd5 [3204]" strokeweight=".5pt">
                  <v:stroke endarrow="block"/>
                </v:shape>
                <v:shape id="Text Box 12" o:spid="_x0000_s1039" type="#_x0000_t202" style="position:absolute;left:18215;top:17784;width:9633;height:4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JfF8QA&#10;AADbAAAADwAAAGRycy9kb3ducmV2LnhtbESPW4vCMBSE3wX/QziCb5paYVmqUcRlrw8uXhAfD82x&#10;rTYnoclq119vhIV9HGbmG2Y6b00tLtT4yrKC0TABQZxbXXGhYLd9HTyD8AFZY22ZFPySh/ms25li&#10;pu2V13TZhEJECPsMFZQhuExKn5dk0A+tI47e0TYGQ5RNIXWD1wg3tUyT5EkarDgulOhoWVJ+3vwY&#10;Bcf35AW/x1+Ht8+lW+3bmzv54JTq99rFBESgNvyH/9ofWkGawu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iXxfEAAAA2wAAAA8AAAAAAAAAAAAAAAAAmAIAAGRycy9k&#10;b3ducmV2LnhtbFBLBQYAAAAABAAEAPUAAACJAwAAAAA=&#10;" fillcolor="#5b9bd5 [3204]" strokecolor="#1f4d78 [1604]" strokeweight="1pt">
                  <v:textbox>
                    <w:txbxContent>
                      <w:p w:rsidR="003F1BB1" w:rsidRDefault="003F1BB1" w:rsidP="006D7A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MS Mincho" w:cs="Arial"/>
                            <w:sz w:val="22"/>
                            <w:szCs w:val="22"/>
                          </w:rPr>
                          <w:t>Display Round</w:t>
                        </w:r>
                      </w:p>
                    </w:txbxContent>
                  </v:textbox>
                </v:shape>
                <v:shape id="Text Box 12" o:spid="_x0000_s1040" type="#_x0000_t202" style="position:absolute;left:29396;top:17776;width:9633;height:4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po/cIA&#10;AADbAAAADwAAAGRycy9kb3ducmV2LnhtbERPy2oCMRTdC/2HcAvdaUaFIqMZEYvadlHxgbi8TO48&#10;7OQmTFKd9uubheDycN6zeWcacaXW15YVDAcJCOLc6ppLBcfDqj8B4QOyxsYyKfglD/PsqTfDVNsb&#10;7+i6D6WIIexTVFCF4FIpfV6RQT+wjjhyhW0NhgjbUuoWbzHcNHKUJK/SYM2xoUJHy4ry7/2PUVBs&#10;kjfcjj/P64+l+zp1f+7ig1Pq5blbTEEE6sJDfHe/awWjODZ+i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Cmj9wgAAANsAAAAPAAAAAAAAAAAAAAAAAJgCAABkcnMvZG93&#10;bnJldi54bWxQSwUGAAAAAAQABAD1AAAAhwMAAAAA&#10;" fillcolor="#5b9bd5 [3204]" strokecolor="#1f4d78 [1604]" strokeweight="1pt">
                  <v:textbox>
                    <w:txbxContent>
                      <w:p w:rsidR="003F1BB1" w:rsidRDefault="003F1BB1" w:rsidP="006D7A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MS Mincho" w:cs="Arial"/>
                            <w:sz w:val="22"/>
                            <w:szCs w:val="22"/>
                          </w:rPr>
                          <w:t>Players Advancing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26" o:spid="_x0000_s1041" type="#_x0000_t35" style="position:absolute;left:24195;top:11961;width:9636;height:10401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MFQ8MAAADbAAAADwAAAGRycy9kb3ducmV2LnhtbESP0WrCQBRE3wv9h+UKfSm6q4iU6CpW&#10;jKR90/oB1+w1iWbvhuzWxL/vCkIfh5k5wyxWva3FjVpfOdYwHikQxLkzFRcajj/p8AOED8gGa8ek&#10;4U4eVsvXlwUmxnW8p9shFCJC2CeooQyhSaT0eUkW/cg1xNE7u9ZiiLItpGmxi3Bby4lSM2mx4rhQ&#10;YkObkvLr4ddGyi67p6cu/1bb9PK+uars039NtX4b9Os5iEB9+A8/25nRMJnB40v8A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DBUPDAAAA2wAAAA8AAAAAAAAAAAAA&#10;AAAAoQIAAGRycy9kb3ducmV2LnhtbFBLBQYAAAAABAAEAPkAAACRAwAAAAA=&#10;" adj="-5124,61074" strokecolor="#5b9bd5 [3204]" strokeweight=".5pt">
                  <v:stroke endarrow="block"/>
                </v:shape>
                <v:line id="Straight Connector 29" o:spid="_x0000_s1042" style="position:absolute;visibility:visible;mso-wrap-style:square" from="11723,21993" to="11724,24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vjFcQAAADbAAAADwAAAGRycy9kb3ducmV2LnhtbESPQWvCQBSE74L/YXmCt2ZTBWtjNlIK&#10;iqdC1R68PbLPbGz2bZrdJum/7xYKHoeZ+YbJt6NtRE+drx0reExSEMSl0zVXCs6n3cMahA/IGhvH&#10;pOCHPGyL6STHTLuB36k/hkpECPsMFZgQ2kxKXxqy6BPXEkfv6jqLIcqukrrDIcJtIxdpupIWa44L&#10;Blt6NVR+Hr+tgi8sd2QvH/s+HUy/XF3bt6fbRan5bHzZgAg0hnv4v33QChbP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C+MVxAAAANsAAAAPAAAAAAAAAAAA&#10;AAAAAKECAABkcnMvZG93bnJldi54bWxQSwUGAAAAAAQABAD5AAAAkgMAAAAA&#10;" strokecolor="#5b9bd5 [3204]" strokeweight=".5pt">
                  <v:stroke joinstyle="miter"/>
                </v:line>
                <v:line id="Straight Connector 30" o:spid="_x0000_s1043" style="position:absolute;visibility:visible;mso-wrap-style:square" from="23110,22077" to="23110,24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cVcEAAADbAAAADwAAAGRycy9kb3ducmV2LnhtbERPu2rDMBTdC/0HcQPZajk1OMWNEkoh&#10;JVMhjw7eLta15da6ci3Vdv8+GgIZD+e92c22EyMNvnWsYJWkIIgrp1tuFFzO+6cXED4ga+wck4J/&#10;8rDbPj5ssNBu4iONp9CIGMK+QAUmhL6Q0leGLPrE9cSRq91gMUQ4NFIPOMVw28nnNM2lxZZjg8Ge&#10;3g1VP6c/q+AXqz3Z8utjTCczZnndf66/S6WWi/ntFUSgOdzFN/dBK8ji+vgl/gC5v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6NxVwQAAANsAAAAPAAAAAAAAAAAAAAAA&#10;AKECAABkcnMvZG93bnJldi54bWxQSwUGAAAAAAQABAD5AAAAjwMAAAAA&#10;" strokecolor="#5b9bd5 [3204]" strokeweight=".5pt">
                  <v:stroke joinstyle="miter"/>
                </v:line>
                <v:shape id="Elbow Connector 134" o:spid="_x0000_s1044" type="#_x0000_t34" style="position:absolute;left:34929;top:7443;width:4199;height:1679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/dtMMAAADcAAAADwAAAGRycy9kb3ducmV2LnhtbERP22oCMRB9F/oPYQp9Ec2qRWRrFC1U&#10;i4LgBZ+Hzbi7dTNZNqnGfr0pCL7N4VxnPA2mEhdqXGlZQa+bgCDOrC45V3DYf3VGIJxH1lhZJgU3&#10;cjCdvLTGmGp75S1ddj4XMYRdigoK7+tUSpcVZNB1bU0cuZNtDPoIm1zqBq8x3FSynyRDabDk2FBg&#10;TZ8FZefdr1GwnB/7P9WG/+wJF2F1CGTWo7ZSb69h9gHCU/BP8cP9reP8wTv8PxMvkJ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/P3bTDAAAA3AAAAA8AAAAAAAAAAAAA&#10;AAAAoQIAAGRycy9kb3ducmV2LnhtbFBLBQYAAAAABAAEAPkAAACRAwAAAAA=&#10;" adj="10376" strokecolor="#5b9bd5 [3204]" strokeweight=".5pt">
                  <v:stroke endarrow="block"/>
                </v:shape>
                <v:shape id="Elbow Connector 136" o:spid="_x0000_s1045" type="#_x0000_t34" style="position:absolute;left:18158;top:7308;width:4035;height:1690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VidsAAAADcAAAADwAAAGRycy9kb3ducmV2LnhtbERPyYoCMRC9C/5DKMGbpl1GtDWKDAri&#10;nFzQa9GpXrBTaToZbf/eCIK3ery1FqvGlOJOtSssKxj0IxDEidUFZwrOp21vCsJ5ZI2lZVLwJAer&#10;Zbu1wFjbBx/ofvSZCCHsYlSQe1/FUrokJ4OubyviwKW2NugDrDOpa3yEcFPKYRRNpMGCQ0OOFf3m&#10;lNyO/0bBdux+stmo2lzTi09pejb7v/1QqW6nWc9BeGr8V/xx73SYP5rA+5lwgVy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QlYnbAAAAA3AAAAA8AAAAAAAAAAAAAAAAA&#10;oQIAAGRycy9kb3ducmV2LnhtbFBLBQYAAAAABAAEAPkAAACOAwAAAAA=&#10;" strokecolor="#5b9bd5 [3204]" strokeweight=".5pt">
                  <v:stroke endarrow="block"/>
                </v:shape>
                <v:shape id="Elbow Connector 137" o:spid="_x0000_s1046" type="#_x0000_t34" style="position:absolute;left:29405;top:12967;width:4032;height:558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kZz8EAAADcAAAADwAAAGRycy9kb3ducmV2LnhtbERPTYvCMBC9C/sfwix401RdXKlGkRXB&#10;66os621oxrbaTLJNrO2/N4Kwt3m8z1msWlOJhmpfWlYwGiYgiDOrS84VHA/bwQyED8gaK8ukoCMP&#10;q+Vbb4Gptnf+pmYfchFD2KeooAjBpVL6rCCDfmgdceTOtjYYIqxzqWu8x3BTyXGSTKXBkmNDgY6+&#10;Csqu+5tR8PG77v6cbLvr8XRxP3q22TSXg1L993Y9BxGoDf/il3un4/zJJzyfiRf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mRnPwQAAANwAAAAPAAAAAAAAAAAAAAAA&#10;AKECAABkcnMvZG93bnJldi54bWxQSwUGAAAAAAQABAD5AAAAjwMAAAAA&#10;" strokecolor="#5b9bd5 [3204]" strokeweight=".5pt">
                  <v:stroke endarrow="block"/>
                </v:shape>
                <v:shape id="Elbow Connector 138" o:spid="_x0000_s1047" type="#_x0000_t34" style="position:absolute;left:23810;top:12964;width:4040;height:559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ZTn8QAAADcAAAADwAAAGRycy9kb3ducmV2LnhtbESPT2sCQQzF7wW/wxDBW51VW7Gro4go&#10;iD1ppb2Gnewf3MksO6Ou3745CN4S3st7vyxWnavVjdpQeTYwGiagiDNvKy4MnH927zNQISJbrD2T&#10;gQcFWC17bwtMrb/zkW6nWCgJ4ZCigTLGJtU6ZCU5DEPfEIuW+9ZhlLUttG3xLuGu1uMkmWqHFUtD&#10;iQ1tSsoup6szsPsIn8XXpNn+5b8xp9nZHb4PY2MG/W49BxWpiy/z83pvBX8itPKMTK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9lOfxAAAANwAAAAPAAAAAAAAAAAA&#10;AAAAAKECAABkcnMvZG93bnJldi54bWxQSwUGAAAAAAQABAD5AAAAkgMAAAAA&#10;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1B6394" w:rsidRDefault="001B6394">
      <w:r>
        <w:br w:type="page"/>
      </w:r>
    </w:p>
    <w:p w:rsidR="001B6394" w:rsidRDefault="001B6394" w:rsidP="001B6394">
      <w:pPr>
        <w:pStyle w:val="Heading1"/>
      </w:pPr>
      <w:bookmarkStart w:id="2" w:name="_Toc434404335"/>
      <w:r>
        <w:lastRenderedPageBreak/>
        <w:t>Test Plan</w:t>
      </w:r>
      <w:bookmarkEnd w:id="2"/>
    </w:p>
    <w:p w:rsidR="003F1BB1" w:rsidRPr="003F1BB1" w:rsidRDefault="003F1BB1" w:rsidP="003F1BB1"/>
    <w:p w:rsidR="004B5003" w:rsidRPr="004B5003" w:rsidRDefault="004B5003" w:rsidP="004B5003">
      <w:pPr>
        <w:pStyle w:val="Heading2"/>
      </w:pPr>
      <w:bookmarkStart w:id="3" w:name="_Toc434404336"/>
      <w:r>
        <w:t>Screen 1</w:t>
      </w:r>
      <w:bookmarkEnd w:id="3"/>
      <w:r w:rsidR="003F1BB1">
        <w:t xml:space="preserve"> – Name Entry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6"/>
        <w:gridCol w:w="2063"/>
        <w:gridCol w:w="4536"/>
        <w:gridCol w:w="1791"/>
      </w:tblGrid>
      <w:tr w:rsidR="00F92082" w:rsidTr="003F1BB1">
        <w:tc>
          <w:tcPr>
            <w:tcW w:w="626" w:type="dxa"/>
          </w:tcPr>
          <w:p w:rsidR="00F92082" w:rsidRPr="004B5003" w:rsidRDefault="004B5003" w:rsidP="001B6394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Step</w:t>
            </w:r>
          </w:p>
        </w:tc>
        <w:tc>
          <w:tcPr>
            <w:tcW w:w="2063" w:type="dxa"/>
          </w:tcPr>
          <w:p w:rsidR="00F92082" w:rsidRPr="004B5003" w:rsidRDefault="004B5003" w:rsidP="004B5003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Input Data</w:t>
            </w:r>
          </w:p>
        </w:tc>
        <w:tc>
          <w:tcPr>
            <w:tcW w:w="4536" w:type="dxa"/>
          </w:tcPr>
          <w:p w:rsidR="00F92082" w:rsidRPr="004B5003" w:rsidRDefault="004B5003" w:rsidP="001B6394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Expected Output</w:t>
            </w:r>
          </w:p>
        </w:tc>
        <w:tc>
          <w:tcPr>
            <w:tcW w:w="1791" w:type="dxa"/>
          </w:tcPr>
          <w:p w:rsidR="00F92082" w:rsidRPr="004B5003" w:rsidRDefault="004B5003" w:rsidP="001B6394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Comment</w:t>
            </w:r>
          </w:p>
        </w:tc>
      </w:tr>
      <w:tr w:rsidR="00F92082" w:rsidTr="003F1BB1">
        <w:tc>
          <w:tcPr>
            <w:tcW w:w="626" w:type="dxa"/>
          </w:tcPr>
          <w:p w:rsidR="00F92082" w:rsidRDefault="004B5003" w:rsidP="001B6394">
            <w:r>
              <w:t>1</w:t>
            </w:r>
          </w:p>
        </w:tc>
        <w:tc>
          <w:tcPr>
            <w:tcW w:w="2063" w:type="dxa"/>
          </w:tcPr>
          <w:p w:rsidR="003F1BB1" w:rsidRDefault="003F1BB1" w:rsidP="003F1BB1">
            <w:pPr>
              <w:pStyle w:val="MonospaceText"/>
            </w:pPr>
            <w:r>
              <w:t>Player Name A</w:t>
            </w:r>
            <w:r>
              <w:br/>
              <w:t>Player Name B</w:t>
            </w:r>
            <w:r>
              <w:br/>
              <w:t>Player Name C</w:t>
            </w:r>
            <w:r>
              <w:br/>
              <w:t>Player Name D</w:t>
            </w:r>
            <w:r>
              <w:br/>
              <w:t>Player Name E</w:t>
            </w:r>
            <w:r>
              <w:br/>
              <w:t>Player Name F</w:t>
            </w:r>
          </w:p>
          <w:p w:rsidR="004B5003" w:rsidRDefault="003F1BB1" w:rsidP="003F1BB1">
            <w:pPr>
              <w:pStyle w:val="MonospaceText"/>
            </w:pPr>
            <w:r>
              <w:t>Player Name G</w:t>
            </w:r>
            <w:r>
              <w:br/>
              <w:t>Player Name H</w:t>
            </w:r>
            <w:r w:rsidRPr="0001373F">
              <w:t xml:space="preserve"> </w:t>
            </w:r>
            <w:r>
              <w:br/>
              <w:t>Player Name I</w:t>
            </w:r>
            <w:r w:rsidRPr="0001373F">
              <w:t xml:space="preserve"> </w:t>
            </w:r>
            <w:r>
              <w:br/>
              <w:t>Player Name J</w:t>
            </w:r>
            <w:r w:rsidRPr="0001373F">
              <w:t xml:space="preserve"> </w:t>
            </w:r>
            <w:r>
              <w:br/>
              <w:t>Player Name K</w:t>
            </w:r>
            <w:r>
              <w:br/>
              <w:t>Player Name L</w:t>
            </w:r>
            <w:r>
              <w:br/>
              <w:t>Player</w:t>
            </w:r>
            <w:r w:rsidRPr="0001373F">
              <w:t xml:space="preserve"> </w:t>
            </w:r>
            <w:r>
              <w:t>Name M</w:t>
            </w:r>
            <w:r w:rsidRPr="0001373F">
              <w:t xml:space="preserve"> </w:t>
            </w:r>
            <w:r>
              <w:br/>
              <w:t>Player Name N</w:t>
            </w:r>
            <w:r w:rsidRPr="0001373F">
              <w:t xml:space="preserve"> </w:t>
            </w:r>
            <w:r>
              <w:br/>
              <w:t>Player Name O</w:t>
            </w:r>
            <w:r w:rsidRPr="0001373F">
              <w:t xml:space="preserve"> </w:t>
            </w:r>
            <w:r>
              <w:br/>
              <w:t>Player Name P</w:t>
            </w:r>
          </w:p>
        </w:tc>
        <w:tc>
          <w:tcPr>
            <w:tcW w:w="4536" w:type="dxa"/>
          </w:tcPr>
          <w:p w:rsidR="003F1BB1" w:rsidRDefault="004B5003" w:rsidP="003F1BB1">
            <w:pPr>
              <w:pStyle w:val="MonospaceText"/>
            </w:pPr>
            <w:r>
              <w:t>* Name Entry *</w:t>
            </w:r>
            <w:r>
              <w:br/>
            </w:r>
            <w:r w:rsidRPr="0001373F">
              <w:t xml:space="preserve">Please enter 16 player names </w:t>
            </w:r>
            <w:r>
              <w:t xml:space="preserve">for the first round, maximum 30 characters per name. Separate names </w:t>
            </w:r>
            <w:r w:rsidRPr="0001373F">
              <w:t xml:space="preserve">by </w:t>
            </w:r>
            <w:r>
              <w:t>pressing return.</w:t>
            </w:r>
            <w:r>
              <w:br/>
              <w:t>Player names</w:t>
            </w:r>
            <w:r w:rsidRPr="0001373F">
              <w:t xml:space="preserve">: </w:t>
            </w:r>
            <w:r w:rsidR="003F1BB1">
              <w:br/>
              <w:t>Player Name A</w:t>
            </w:r>
            <w:r>
              <w:br/>
              <w:t xml:space="preserve">Player Name </w:t>
            </w:r>
            <w:r w:rsidR="003F1BB1">
              <w:t>B</w:t>
            </w:r>
            <w:r w:rsidR="003F1BB1">
              <w:br/>
              <w:t>Player Name C</w:t>
            </w:r>
            <w:r w:rsidR="003F1BB1">
              <w:br/>
              <w:t>Player Name D</w:t>
            </w:r>
            <w:r w:rsidR="003F1BB1">
              <w:br/>
              <w:t>Player Name E</w:t>
            </w:r>
            <w:r w:rsidR="003F1BB1">
              <w:br/>
              <w:t>Player Name F</w:t>
            </w:r>
          </w:p>
          <w:p w:rsidR="004B5003" w:rsidRPr="0001373F" w:rsidRDefault="003F1BB1" w:rsidP="003F1BB1">
            <w:pPr>
              <w:pStyle w:val="MonospaceText"/>
            </w:pPr>
            <w:r>
              <w:t>Player Name G</w:t>
            </w:r>
            <w:r>
              <w:br/>
              <w:t>Player Name H</w:t>
            </w:r>
            <w:r w:rsidR="004B5003" w:rsidRPr="0001373F">
              <w:t xml:space="preserve"> </w:t>
            </w:r>
            <w:r>
              <w:br/>
              <w:t>Player Name I</w:t>
            </w:r>
            <w:r w:rsidR="004B5003" w:rsidRPr="0001373F">
              <w:t xml:space="preserve"> </w:t>
            </w:r>
            <w:r>
              <w:br/>
              <w:t>Player Name J</w:t>
            </w:r>
            <w:r w:rsidR="004B5003" w:rsidRPr="0001373F">
              <w:t xml:space="preserve"> </w:t>
            </w:r>
            <w:r>
              <w:br/>
              <w:t>Player Name K</w:t>
            </w:r>
            <w:r w:rsidR="004B5003">
              <w:br/>
              <w:t xml:space="preserve">Player Name </w:t>
            </w:r>
            <w:r>
              <w:t>L</w:t>
            </w:r>
            <w:r w:rsidR="004B5003">
              <w:br/>
              <w:t>Player</w:t>
            </w:r>
            <w:r w:rsidR="004B5003" w:rsidRPr="0001373F">
              <w:t xml:space="preserve"> </w:t>
            </w:r>
            <w:r>
              <w:t>Name M</w:t>
            </w:r>
            <w:r w:rsidR="004B5003" w:rsidRPr="0001373F">
              <w:t xml:space="preserve"> </w:t>
            </w:r>
            <w:r>
              <w:br/>
              <w:t>Player Name N</w:t>
            </w:r>
            <w:r w:rsidR="004B5003" w:rsidRPr="0001373F">
              <w:t xml:space="preserve"> </w:t>
            </w:r>
            <w:r>
              <w:br/>
              <w:t>Player Name O</w:t>
            </w:r>
            <w:r w:rsidR="004B5003" w:rsidRPr="0001373F">
              <w:t xml:space="preserve"> </w:t>
            </w:r>
            <w:r>
              <w:br/>
              <w:t>Player Name P</w:t>
            </w:r>
            <w:r w:rsidR="004B5003">
              <w:br/>
              <w:t>Press Enter to continue...</w:t>
            </w:r>
          </w:p>
          <w:p w:rsidR="00F92082" w:rsidRDefault="00F92082" w:rsidP="001B6394"/>
        </w:tc>
        <w:tc>
          <w:tcPr>
            <w:tcW w:w="1791" w:type="dxa"/>
          </w:tcPr>
          <w:p w:rsidR="00F92082" w:rsidRDefault="004B5003" w:rsidP="001B6394">
            <w:r>
              <w:t>Simple valid data</w:t>
            </w:r>
          </w:p>
        </w:tc>
      </w:tr>
      <w:tr w:rsidR="003F1BB1" w:rsidTr="003F1BB1">
        <w:tc>
          <w:tcPr>
            <w:tcW w:w="626" w:type="dxa"/>
          </w:tcPr>
          <w:p w:rsidR="003F1BB1" w:rsidRDefault="003F1BB1" w:rsidP="001B6394">
            <w:r>
              <w:t>2</w:t>
            </w:r>
          </w:p>
        </w:tc>
        <w:tc>
          <w:tcPr>
            <w:tcW w:w="2063" w:type="dxa"/>
          </w:tcPr>
          <w:p w:rsidR="003F1BB1" w:rsidRDefault="003F1BB1" w:rsidP="004B5003">
            <w:r>
              <w:t>aaaaaaaaaaaaaaaaaaaaaaaaaaaaaaa</w:t>
            </w:r>
          </w:p>
        </w:tc>
        <w:tc>
          <w:tcPr>
            <w:tcW w:w="4536" w:type="dxa"/>
          </w:tcPr>
          <w:p w:rsidR="003F1BB1" w:rsidRDefault="003F1BB1" w:rsidP="003F1BB1">
            <w:pPr>
              <w:pStyle w:val="MonospaceText"/>
            </w:pPr>
            <w:r>
              <w:t>Player names must be between 1 and 30 characters long</w:t>
            </w:r>
          </w:p>
        </w:tc>
        <w:tc>
          <w:tcPr>
            <w:tcW w:w="1791" w:type="dxa"/>
          </w:tcPr>
          <w:p w:rsidR="003F1BB1" w:rsidRDefault="003F1BB1" w:rsidP="001B6394">
            <w:r>
              <w:t>31 character name</w:t>
            </w:r>
          </w:p>
        </w:tc>
      </w:tr>
      <w:tr w:rsidR="003F1BB1" w:rsidTr="003F1BB1">
        <w:tc>
          <w:tcPr>
            <w:tcW w:w="626" w:type="dxa"/>
          </w:tcPr>
          <w:p w:rsidR="003F1BB1" w:rsidRDefault="003F1BB1" w:rsidP="001B6394">
            <w:r>
              <w:t>3</w:t>
            </w:r>
          </w:p>
        </w:tc>
        <w:tc>
          <w:tcPr>
            <w:tcW w:w="2063" w:type="dxa"/>
          </w:tcPr>
          <w:p w:rsidR="003F1BB1" w:rsidRDefault="003F1BB1" w:rsidP="004B5003">
            <w:r>
              <w:t>&lt;blank line&gt;</w:t>
            </w:r>
          </w:p>
        </w:tc>
        <w:tc>
          <w:tcPr>
            <w:tcW w:w="4536" w:type="dxa"/>
          </w:tcPr>
          <w:p w:rsidR="003F1BB1" w:rsidRDefault="003F1BB1" w:rsidP="004B5003">
            <w:pPr>
              <w:pStyle w:val="MonospaceText"/>
            </w:pPr>
            <w:r>
              <w:t>Player names must be between 1 and 30 characters long</w:t>
            </w:r>
          </w:p>
        </w:tc>
        <w:tc>
          <w:tcPr>
            <w:tcW w:w="1791" w:type="dxa"/>
          </w:tcPr>
          <w:p w:rsidR="003F1BB1" w:rsidRDefault="003F1BB1" w:rsidP="003F1BB1">
            <w:r>
              <w:t>Blank name</w:t>
            </w:r>
          </w:p>
        </w:tc>
      </w:tr>
      <w:tr w:rsidR="003F1BB1" w:rsidTr="003F1BB1">
        <w:tc>
          <w:tcPr>
            <w:tcW w:w="626" w:type="dxa"/>
          </w:tcPr>
          <w:p w:rsidR="003F1BB1" w:rsidRDefault="003F1BB1" w:rsidP="001B6394">
            <w:r>
              <w:t>4</w:t>
            </w:r>
          </w:p>
        </w:tc>
        <w:tc>
          <w:tcPr>
            <w:tcW w:w="2063" w:type="dxa"/>
          </w:tcPr>
          <w:p w:rsidR="003F1BB1" w:rsidRDefault="003F1BB1" w:rsidP="004B5003">
            <w:r>
              <w:t>a</w:t>
            </w:r>
          </w:p>
        </w:tc>
        <w:tc>
          <w:tcPr>
            <w:tcW w:w="4536" w:type="dxa"/>
          </w:tcPr>
          <w:p w:rsidR="003F1BB1" w:rsidRDefault="003F1BB1" w:rsidP="004B5003">
            <w:pPr>
              <w:pStyle w:val="MonospaceText"/>
            </w:pPr>
            <w:r>
              <w:t>a</w:t>
            </w:r>
          </w:p>
        </w:tc>
        <w:tc>
          <w:tcPr>
            <w:tcW w:w="1791" w:type="dxa"/>
          </w:tcPr>
          <w:p w:rsidR="003F1BB1" w:rsidRDefault="003F1BB1" w:rsidP="003F1BB1">
            <w:r>
              <w:t>Single character name</w:t>
            </w:r>
          </w:p>
        </w:tc>
      </w:tr>
      <w:tr w:rsidR="003F1BB1" w:rsidTr="003F1BB1">
        <w:tc>
          <w:tcPr>
            <w:tcW w:w="626" w:type="dxa"/>
          </w:tcPr>
          <w:p w:rsidR="003F1BB1" w:rsidRDefault="003F1BB1" w:rsidP="001B6394">
            <w:r>
              <w:t>5</w:t>
            </w:r>
          </w:p>
        </w:tc>
        <w:tc>
          <w:tcPr>
            <w:tcW w:w="2063" w:type="dxa"/>
          </w:tcPr>
          <w:p w:rsidR="003F1BB1" w:rsidRDefault="003F1BB1" w:rsidP="004B5003">
            <w:r>
              <w:t>aaaaaaaaaaaaaaaaaaaaaaaaaaaaaa</w:t>
            </w:r>
          </w:p>
        </w:tc>
        <w:tc>
          <w:tcPr>
            <w:tcW w:w="4536" w:type="dxa"/>
          </w:tcPr>
          <w:p w:rsidR="003F1BB1" w:rsidRDefault="003F1BB1" w:rsidP="004B5003">
            <w:pPr>
              <w:pStyle w:val="MonospaceText"/>
            </w:pPr>
            <w:r>
              <w:t>aaaaaaaaaaaaaaaaaaaaaaaaaaaaaa</w:t>
            </w:r>
          </w:p>
        </w:tc>
        <w:tc>
          <w:tcPr>
            <w:tcW w:w="1791" w:type="dxa"/>
          </w:tcPr>
          <w:p w:rsidR="003F1BB1" w:rsidRDefault="003F1BB1" w:rsidP="003F1BB1">
            <w:r>
              <w:t>30 character name</w:t>
            </w:r>
          </w:p>
        </w:tc>
      </w:tr>
      <w:tr w:rsidR="003F1BB1" w:rsidTr="003F1BB1">
        <w:tc>
          <w:tcPr>
            <w:tcW w:w="626" w:type="dxa"/>
          </w:tcPr>
          <w:p w:rsidR="003F1BB1" w:rsidRDefault="003F1BB1" w:rsidP="001B6394">
            <w:r>
              <w:t>6</w:t>
            </w:r>
          </w:p>
        </w:tc>
        <w:tc>
          <w:tcPr>
            <w:tcW w:w="2063" w:type="dxa"/>
          </w:tcPr>
          <w:p w:rsidR="003F1BB1" w:rsidRDefault="003F1BB1" w:rsidP="004B5003">
            <w:r>
              <w:t>John 123</w:t>
            </w:r>
          </w:p>
        </w:tc>
        <w:tc>
          <w:tcPr>
            <w:tcW w:w="4536" w:type="dxa"/>
          </w:tcPr>
          <w:p w:rsidR="003F1BB1" w:rsidRDefault="003F1BB1" w:rsidP="004B5003">
            <w:pPr>
              <w:pStyle w:val="MonospaceText"/>
            </w:pPr>
            <w:r>
              <w:t>John 123</w:t>
            </w:r>
          </w:p>
        </w:tc>
        <w:tc>
          <w:tcPr>
            <w:tcW w:w="1791" w:type="dxa"/>
          </w:tcPr>
          <w:p w:rsidR="003F1BB1" w:rsidRDefault="003F1BB1" w:rsidP="003F1BB1">
            <w:r>
              <w:t>Name Containing Numbers</w:t>
            </w:r>
          </w:p>
        </w:tc>
      </w:tr>
    </w:tbl>
    <w:p w:rsidR="003F1BB1" w:rsidRDefault="003F1BB1" w:rsidP="001B6394"/>
    <w:p w:rsidR="003F1BB1" w:rsidRDefault="003F1BB1" w:rsidP="003F1BB1">
      <w:r>
        <w:br w:type="page"/>
      </w:r>
    </w:p>
    <w:p w:rsidR="001B6394" w:rsidRDefault="001B6394" w:rsidP="001B6394"/>
    <w:p w:rsidR="003F1BB1" w:rsidRDefault="003F1BB1" w:rsidP="003F1BB1">
      <w:pPr>
        <w:pStyle w:val="Heading2"/>
      </w:pPr>
      <w:r>
        <w:t>Screen 2 - Menu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6"/>
        <w:gridCol w:w="2063"/>
        <w:gridCol w:w="4536"/>
        <w:gridCol w:w="1791"/>
      </w:tblGrid>
      <w:tr w:rsidR="003F1BB1" w:rsidTr="003F1BB1">
        <w:tc>
          <w:tcPr>
            <w:tcW w:w="626" w:type="dxa"/>
          </w:tcPr>
          <w:p w:rsidR="003F1BB1" w:rsidRPr="004B5003" w:rsidRDefault="003F1BB1" w:rsidP="003F1BB1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Step</w:t>
            </w:r>
          </w:p>
        </w:tc>
        <w:tc>
          <w:tcPr>
            <w:tcW w:w="2063" w:type="dxa"/>
          </w:tcPr>
          <w:p w:rsidR="003F1BB1" w:rsidRPr="004B5003" w:rsidRDefault="003F1BB1" w:rsidP="003F1BB1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Input Data</w:t>
            </w:r>
          </w:p>
        </w:tc>
        <w:tc>
          <w:tcPr>
            <w:tcW w:w="4536" w:type="dxa"/>
          </w:tcPr>
          <w:p w:rsidR="003F1BB1" w:rsidRPr="004B5003" w:rsidRDefault="003F1BB1" w:rsidP="003F1BB1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Expected Output</w:t>
            </w:r>
          </w:p>
        </w:tc>
        <w:tc>
          <w:tcPr>
            <w:tcW w:w="1791" w:type="dxa"/>
          </w:tcPr>
          <w:p w:rsidR="003F1BB1" w:rsidRPr="004B5003" w:rsidRDefault="003F1BB1" w:rsidP="003F1BB1">
            <w:pPr>
              <w:rPr>
                <w:b/>
                <w:bCs/>
              </w:rPr>
            </w:pPr>
            <w:r w:rsidRPr="004B5003">
              <w:rPr>
                <w:b/>
                <w:bCs/>
              </w:rPr>
              <w:t>Comment</w:t>
            </w:r>
          </w:p>
        </w:tc>
      </w:tr>
      <w:tr w:rsidR="003F1BB1" w:rsidTr="003F1BB1">
        <w:tc>
          <w:tcPr>
            <w:tcW w:w="626" w:type="dxa"/>
          </w:tcPr>
          <w:p w:rsidR="003F1BB1" w:rsidRDefault="003F1BB1" w:rsidP="003F1BB1">
            <w:r>
              <w:t>1</w:t>
            </w:r>
          </w:p>
        </w:tc>
        <w:tc>
          <w:tcPr>
            <w:tcW w:w="2063" w:type="dxa"/>
          </w:tcPr>
          <w:p w:rsidR="003F1BB1" w:rsidRDefault="003F1BB1" w:rsidP="003F1BB1">
            <w:pPr>
              <w:pStyle w:val="MonospaceText"/>
            </w:pPr>
            <w:r>
              <w:t>1</w:t>
            </w:r>
          </w:p>
        </w:tc>
        <w:tc>
          <w:tcPr>
            <w:tcW w:w="4536" w:type="dxa"/>
          </w:tcPr>
          <w:p w:rsidR="003F1BB1" w:rsidRDefault="0065740C" w:rsidP="0065740C">
            <w:pPr>
              <w:pStyle w:val="MonospaceText"/>
            </w:pPr>
            <w:r>
              <w:t>See screen design 3</w:t>
            </w:r>
          </w:p>
        </w:tc>
        <w:tc>
          <w:tcPr>
            <w:tcW w:w="1791" w:type="dxa"/>
          </w:tcPr>
          <w:p w:rsidR="003F1BB1" w:rsidRDefault="0065740C" w:rsidP="0065740C">
            <w:r>
              <w:t>Selecting option 1 takes you to the game result entry screen.</w:t>
            </w:r>
          </w:p>
        </w:tc>
      </w:tr>
      <w:tr w:rsidR="003F1BB1" w:rsidTr="003F1BB1">
        <w:tc>
          <w:tcPr>
            <w:tcW w:w="626" w:type="dxa"/>
          </w:tcPr>
          <w:p w:rsidR="003F1BB1" w:rsidRDefault="0065740C" w:rsidP="003F1BB1">
            <w:r>
              <w:t>2</w:t>
            </w:r>
          </w:p>
        </w:tc>
        <w:tc>
          <w:tcPr>
            <w:tcW w:w="2063" w:type="dxa"/>
          </w:tcPr>
          <w:p w:rsidR="003F1BB1" w:rsidRDefault="0065740C" w:rsidP="003F1BB1">
            <w:r>
              <w:t>2</w:t>
            </w:r>
          </w:p>
        </w:tc>
        <w:tc>
          <w:tcPr>
            <w:tcW w:w="4536" w:type="dxa"/>
          </w:tcPr>
          <w:p w:rsidR="003F1BB1" w:rsidRDefault="0065740C" w:rsidP="0065740C">
            <w:pPr>
              <w:pStyle w:val="MonospaceText"/>
            </w:pPr>
            <w:r>
              <w:t>See screen design 4</w:t>
            </w:r>
          </w:p>
        </w:tc>
        <w:tc>
          <w:tcPr>
            <w:tcW w:w="1791" w:type="dxa"/>
          </w:tcPr>
          <w:p w:rsidR="003F1BB1" w:rsidRDefault="0065740C" w:rsidP="0065740C">
            <w:r>
              <w:t>Selecting option 2 takes you to the round display screen showing the current round</w:t>
            </w:r>
          </w:p>
        </w:tc>
      </w:tr>
      <w:tr w:rsidR="003F1BB1" w:rsidTr="003F1BB1">
        <w:tc>
          <w:tcPr>
            <w:tcW w:w="626" w:type="dxa"/>
          </w:tcPr>
          <w:p w:rsidR="003F1BB1" w:rsidRDefault="0065740C" w:rsidP="003F1BB1">
            <w:r>
              <w:t>3</w:t>
            </w:r>
          </w:p>
        </w:tc>
        <w:tc>
          <w:tcPr>
            <w:tcW w:w="2063" w:type="dxa"/>
          </w:tcPr>
          <w:p w:rsidR="003F1BB1" w:rsidRDefault="0065740C" w:rsidP="003F1BB1">
            <w:r>
              <w:t>3</w:t>
            </w:r>
          </w:p>
        </w:tc>
        <w:tc>
          <w:tcPr>
            <w:tcW w:w="4536" w:type="dxa"/>
          </w:tcPr>
          <w:p w:rsidR="003F1BB1" w:rsidRDefault="0065740C" w:rsidP="003F1BB1">
            <w:pPr>
              <w:pStyle w:val="MonospaceText"/>
            </w:pPr>
            <w:r>
              <w:t>See screen design 5</w:t>
            </w:r>
            <w:bookmarkStart w:id="4" w:name="_GoBack"/>
            <w:bookmarkEnd w:id="4"/>
          </w:p>
        </w:tc>
        <w:tc>
          <w:tcPr>
            <w:tcW w:w="1791" w:type="dxa"/>
          </w:tcPr>
          <w:p w:rsidR="003F1BB1" w:rsidRDefault="003F1BB1" w:rsidP="003F1BB1"/>
        </w:tc>
      </w:tr>
      <w:tr w:rsidR="003F1BB1" w:rsidTr="003F1BB1">
        <w:tc>
          <w:tcPr>
            <w:tcW w:w="626" w:type="dxa"/>
          </w:tcPr>
          <w:p w:rsidR="003F1BB1" w:rsidRDefault="0065740C" w:rsidP="003F1BB1">
            <w:r>
              <w:t>4</w:t>
            </w:r>
          </w:p>
        </w:tc>
        <w:tc>
          <w:tcPr>
            <w:tcW w:w="2063" w:type="dxa"/>
          </w:tcPr>
          <w:p w:rsidR="003F1BB1" w:rsidRDefault="003F1BB1" w:rsidP="003F1BB1"/>
        </w:tc>
        <w:tc>
          <w:tcPr>
            <w:tcW w:w="4536" w:type="dxa"/>
          </w:tcPr>
          <w:p w:rsidR="003F1BB1" w:rsidRDefault="003F1BB1" w:rsidP="003F1BB1">
            <w:pPr>
              <w:pStyle w:val="MonospaceText"/>
            </w:pPr>
          </w:p>
        </w:tc>
        <w:tc>
          <w:tcPr>
            <w:tcW w:w="1791" w:type="dxa"/>
          </w:tcPr>
          <w:p w:rsidR="003F1BB1" w:rsidRDefault="003F1BB1" w:rsidP="003F1BB1"/>
        </w:tc>
      </w:tr>
      <w:tr w:rsidR="003F1BB1" w:rsidTr="003F1BB1">
        <w:tc>
          <w:tcPr>
            <w:tcW w:w="626" w:type="dxa"/>
          </w:tcPr>
          <w:p w:rsidR="003F1BB1" w:rsidRDefault="0065740C" w:rsidP="003F1BB1">
            <w:r>
              <w:t>5</w:t>
            </w:r>
          </w:p>
        </w:tc>
        <w:tc>
          <w:tcPr>
            <w:tcW w:w="2063" w:type="dxa"/>
          </w:tcPr>
          <w:p w:rsidR="003F1BB1" w:rsidRDefault="003F1BB1" w:rsidP="003F1BB1"/>
        </w:tc>
        <w:tc>
          <w:tcPr>
            <w:tcW w:w="4536" w:type="dxa"/>
          </w:tcPr>
          <w:p w:rsidR="003F1BB1" w:rsidRDefault="003F1BB1" w:rsidP="003F1BB1">
            <w:pPr>
              <w:pStyle w:val="MonospaceText"/>
            </w:pPr>
          </w:p>
        </w:tc>
        <w:tc>
          <w:tcPr>
            <w:tcW w:w="1791" w:type="dxa"/>
          </w:tcPr>
          <w:p w:rsidR="003F1BB1" w:rsidRDefault="003F1BB1" w:rsidP="003F1BB1"/>
        </w:tc>
      </w:tr>
      <w:tr w:rsidR="003F1BB1" w:rsidTr="003F1BB1">
        <w:tc>
          <w:tcPr>
            <w:tcW w:w="626" w:type="dxa"/>
          </w:tcPr>
          <w:p w:rsidR="003F1BB1" w:rsidRDefault="0065740C" w:rsidP="003F1BB1">
            <w:r>
              <w:t>6</w:t>
            </w:r>
          </w:p>
        </w:tc>
        <w:tc>
          <w:tcPr>
            <w:tcW w:w="2063" w:type="dxa"/>
          </w:tcPr>
          <w:p w:rsidR="003F1BB1" w:rsidRDefault="003F1BB1" w:rsidP="003F1BB1"/>
        </w:tc>
        <w:tc>
          <w:tcPr>
            <w:tcW w:w="4536" w:type="dxa"/>
          </w:tcPr>
          <w:p w:rsidR="003F1BB1" w:rsidRDefault="003F1BB1" w:rsidP="003F1BB1">
            <w:pPr>
              <w:pStyle w:val="MonospaceText"/>
            </w:pPr>
          </w:p>
        </w:tc>
        <w:tc>
          <w:tcPr>
            <w:tcW w:w="1791" w:type="dxa"/>
          </w:tcPr>
          <w:p w:rsidR="003F1BB1" w:rsidRDefault="003F1BB1" w:rsidP="003F1BB1"/>
        </w:tc>
      </w:tr>
    </w:tbl>
    <w:p w:rsidR="001B6394" w:rsidRDefault="001B6394" w:rsidP="001B6394">
      <w:r>
        <w:br w:type="page"/>
      </w:r>
    </w:p>
    <w:p w:rsidR="005B68E2" w:rsidRDefault="001F0384" w:rsidP="001F0384">
      <w:pPr>
        <w:pStyle w:val="Heading1"/>
      </w:pPr>
      <w:bookmarkStart w:id="5" w:name="_Toc434404337"/>
      <w:r w:rsidRPr="001F0384">
        <w:lastRenderedPageBreak/>
        <w:t>JSP</w:t>
      </w:r>
      <w:bookmarkEnd w:id="5"/>
    </w:p>
    <w:p w:rsidR="001F0384" w:rsidRPr="001F0384" w:rsidRDefault="001F0384" w:rsidP="001F0384"/>
    <w:p w:rsidR="001F0384" w:rsidRDefault="001F0384" w:rsidP="001F0384">
      <w:pPr>
        <w:jc w:val="center"/>
      </w:pPr>
      <w:r>
        <w:rPr>
          <w:noProof/>
          <w:lang w:eastAsia="zh-CN"/>
        </w:rPr>
        <w:drawing>
          <wp:inline distT="0" distB="0" distL="0" distR="0">
            <wp:extent cx="54864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1B6394" w:rsidRDefault="001F0384">
      <w:r>
        <w:br w:type="page"/>
      </w:r>
    </w:p>
    <w:p w:rsidR="001B6394" w:rsidRDefault="001B6394" w:rsidP="001B6394">
      <w:pPr>
        <w:pStyle w:val="Heading1"/>
      </w:pPr>
      <w:bookmarkStart w:id="6" w:name="_Toc434404338"/>
      <w:r>
        <w:lastRenderedPageBreak/>
        <w:t>Code Listing</w:t>
      </w:r>
      <w:bookmarkEnd w:id="6"/>
    </w:p>
    <w:p w:rsidR="001B6394" w:rsidRDefault="001B6394"/>
    <w:p w:rsidR="001B6394" w:rsidRDefault="001B6394">
      <w:r>
        <w:br w:type="page"/>
      </w:r>
    </w:p>
    <w:p w:rsidR="001B6394" w:rsidRDefault="001B6394" w:rsidP="001B6394">
      <w:pPr>
        <w:pStyle w:val="Heading1"/>
      </w:pPr>
      <w:bookmarkStart w:id="7" w:name="_Toc434404339"/>
      <w:r>
        <w:lastRenderedPageBreak/>
        <w:t>Test Log</w:t>
      </w:r>
      <w:bookmarkEnd w:id="7"/>
    </w:p>
    <w:p w:rsidR="001B6394" w:rsidRDefault="001B6394" w:rsidP="001B6394"/>
    <w:p w:rsidR="001B6394" w:rsidRDefault="001B6394" w:rsidP="001B6394">
      <w:r>
        <w:br w:type="page"/>
      </w:r>
    </w:p>
    <w:p w:rsidR="001B6394" w:rsidRPr="001B6394" w:rsidRDefault="001B6394" w:rsidP="001B6394"/>
    <w:sectPr w:rsidR="001B6394" w:rsidRPr="001B6394" w:rsidSect="001F038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B857FB"/>
    <w:multiLevelType w:val="hybridMultilevel"/>
    <w:tmpl w:val="6FCEA0B8"/>
    <w:lvl w:ilvl="0" w:tplc="D2C2095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30E"/>
    <w:rsid w:val="0001373F"/>
    <w:rsid w:val="001B6394"/>
    <w:rsid w:val="001F0384"/>
    <w:rsid w:val="002838EE"/>
    <w:rsid w:val="003D6E26"/>
    <w:rsid w:val="003F1BB1"/>
    <w:rsid w:val="004A3857"/>
    <w:rsid w:val="004B5003"/>
    <w:rsid w:val="00593270"/>
    <w:rsid w:val="005B68E2"/>
    <w:rsid w:val="0065740C"/>
    <w:rsid w:val="006D7A13"/>
    <w:rsid w:val="00912F64"/>
    <w:rsid w:val="00BA034E"/>
    <w:rsid w:val="00C91F70"/>
    <w:rsid w:val="00CF4227"/>
    <w:rsid w:val="00D72032"/>
    <w:rsid w:val="00F5330E"/>
    <w:rsid w:val="00F92082"/>
    <w:rsid w:val="00FA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D6AED-BD1C-4D94-973C-F48AFBCB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384"/>
    <w:pPr>
      <w:keepNext/>
      <w:keepLines/>
      <w:spacing w:before="240" w:after="0"/>
      <w:jc w:val="center"/>
      <w:outlineLvl w:val="0"/>
    </w:pPr>
    <w:rPr>
      <w:rFonts w:ascii="Book Antiqua" w:eastAsiaTheme="majorEastAsia" w:hAnsi="Book Antiqua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0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F0384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F0384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F0384"/>
    <w:rPr>
      <w:rFonts w:ascii="Book Antiqua" w:eastAsiaTheme="majorEastAsia" w:hAnsi="Book Antiqua" w:cstheme="majorBidi"/>
      <w:color w:val="1F4E79" w:themeColor="accent1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F0384"/>
    <w:pPr>
      <w:outlineLvl w:val="9"/>
    </w:pPr>
    <w:rPr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1F0384"/>
    <w:pPr>
      <w:spacing w:after="0" w:line="240" w:lineRule="auto"/>
      <w:contextualSpacing/>
      <w:jc w:val="center"/>
    </w:pPr>
    <w:rPr>
      <w:rFonts w:ascii="Book Antiqua" w:eastAsiaTheme="majorEastAsia" w:hAnsi="Book Antiqua" w:cstheme="majorBidi"/>
      <w:color w:val="2E74B5" w:themeColor="accent1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384"/>
    <w:rPr>
      <w:rFonts w:ascii="Book Antiqua" w:eastAsiaTheme="majorEastAsia" w:hAnsi="Book Antiqua" w:cstheme="majorBidi"/>
      <w:color w:val="2E74B5" w:themeColor="accent1" w:themeShade="BF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1F038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F0384"/>
    <w:rPr>
      <w:color w:val="0563C1" w:themeColor="hyperlink"/>
      <w:u w:val="single"/>
    </w:rPr>
  </w:style>
  <w:style w:type="paragraph" w:customStyle="1" w:styleId="MonospaceText">
    <w:name w:val="Monospace Text"/>
    <w:basedOn w:val="Normal"/>
    <w:qFormat/>
    <w:rsid w:val="0001373F"/>
    <w:pPr>
      <w:spacing w:line="240" w:lineRule="auto"/>
    </w:pPr>
    <w:rPr>
      <w:rFonts w:ascii="Courier New" w:hAnsi="Courier New"/>
    </w:rPr>
  </w:style>
  <w:style w:type="paragraph" w:styleId="Caption">
    <w:name w:val="caption"/>
    <w:basedOn w:val="Normal"/>
    <w:next w:val="Normal"/>
    <w:uiPriority w:val="35"/>
    <w:unhideWhenUsed/>
    <w:qFormat/>
    <w:rsid w:val="000137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F422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F92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B50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F1BB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glossaryDocument" Target="glossary/document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0D7346-9969-42E8-AAF6-573E6BAA774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3F180C33-6F26-47DD-AE58-95D47EAED92F}">
      <dgm:prSet phldrT="[Text]"/>
      <dgm:spPr/>
      <dgm:t>
        <a:bodyPr/>
        <a:lstStyle/>
        <a:p>
          <a:pPr algn="ctr"/>
          <a:r>
            <a:rPr lang="en-GB"/>
            <a:t>Run Program</a:t>
          </a:r>
        </a:p>
      </dgm:t>
    </dgm:pt>
    <dgm:pt modelId="{BA68EBD5-56B8-4D13-BCCA-CA3FA69ECFF3}" type="parTrans" cxnId="{7120013D-7E25-40E6-A403-B0F7D95793D6}">
      <dgm:prSet/>
      <dgm:spPr/>
      <dgm:t>
        <a:bodyPr/>
        <a:lstStyle/>
        <a:p>
          <a:pPr algn="ctr"/>
          <a:endParaRPr lang="en-GB"/>
        </a:p>
      </dgm:t>
    </dgm:pt>
    <dgm:pt modelId="{693E7505-F6FF-428C-968B-3C26DCEB22A4}" type="sibTrans" cxnId="{7120013D-7E25-40E6-A403-B0F7D95793D6}">
      <dgm:prSet/>
      <dgm:spPr/>
      <dgm:t>
        <a:bodyPr/>
        <a:lstStyle/>
        <a:p>
          <a:pPr algn="ctr"/>
          <a:endParaRPr lang="en-GB"/>
        </a:p>
      </dgm:t>
    </dgm:pt>
    <dgm:pt modelId="{8755186C-384C-450C-BE36-46EBB9A6FA58}">
      <dgm:prSet phldrT="[Text]" phldr="1"/>
      <dgm:spPr/>
      <dgm:t>
        <a:bodyPr/>
        <a:lstStyle/>
        <a:p>
          <a:pPr algn="ctr"/>
          <a:endParaRPr lang="en-GB"/>
        </a:p>
      </dgm:t>
    </dgm:pt>
    <dgm:pt modelId="{B3F58960-5C7B-498B-AB05-C65A47F4B419}" type="parTrans" cxnId="{D2F03DE9-2552-4393-83BD-DE9BBB93BC9E}">
      <dgm:prSet/>
      <dgm:spPr/>
      <dgm:t>
        <a:bodyPr/>
        <a:lstStyle/>
        <a:p>
          <a:pPr algn="ctr"/>
          <a:endParaRPr lang="en-GB"/>
        </a:p>
      </dgm:t>
    </dgm:pt>
    <dgm:pt modelId="{FBDE553D-38AA-420C-A01B-D1B7FCA42820}" type="sibTrans" cxnId="{D2F03DE9-2552-4393-83BD-DE9BBB93BC9E}">
      <dgm:prSet/>
      <dgm:spPr/>
      <dgm:t>
        <a:bodyPr/>
        <a:lstStyle/>
        <a:p>
          <a:pPr algn="ctr"/>
          <a:endParaRPr lang="en-GB"/>
        </a:p>
      </dgm:t>
    </dgm:pt>
    <dgm:pt modelId="{730B8474-FBE4-4556-9794-880CE71B1ACC}">
      <dgm:prSet phldrT="[Text]" phldr="1"/>
      <dgm:spPr/>
      <dgm:t>
        <a:bodyPr/>
        <a:lstStyle/>
        <a:p>
          <a:pPr algn="ctr"/>
          <a:endParaRPr lang="en-GB"/>
        </a:p>
      </dgm:t>
    </dgm:pt>
    <dgm:pt modelId="{D2A022DA-CC48-4BFC-93CD-E5B4A3884A1F}" type="parTrans" cxnId="{76640B27-7C9E-425D-A684-9F98C67ACF12}">
      <dgm:prSet/>
      <dgm:spPr/>
      <dgm:t>
        <a:bodyPr/>
        <a:lstStyle/>
        <a:p>
          <a:pPr algn="ctr"/>
          <a:endParaRPr lang="en-GB"/>
        </a:p>
      </dgm:t>
    </dgm:pt>
    <dgm:pt modelId="{36F3B3BD-9FA0-4B4D-B7F6-4B1CE0566F6A}" type="sibTrans" cxnId="{76640B27-7C9E-425D-A684-9F98C67ACF12}">
      <dgm:prSet/>
      <dgm:spPr/>
      <dgm:t>
        <a:bodyPr/>
        <a:lstStyle/>
        <a:p>
          <a:pPr algn="ctr"/>
          <a:endParaRPr lang="en-GB"/>
        </a:p>
      </dgm:t>
    </dgm:pt>
    <dgm:pt modelId="{2DE094EB-8C65-436D-8D9C-BCE4FB122DA9}">
      <dgm:prSet phldrT="[Text]" phldr="1"/>
      <dgm:spPr/>
      <dgm:t>
        <a:bodyPr/>
        <a:lstStyle/>
        <a:p>
          <a:pPr algn="ctr"/>
          <a:endParaRPr lang="en-GB"/>
        </a:p>
      </dgm:t>
    </dgm:pt>
    <dgm:pt modelId="{6E584680-729D-4F4E-96FF-B1D41DF366A3}" type="parTrans" cxnId="{67CFC18D-6CBB-4729-B84E-608C72B1D1A2}">
      <dgm:prSet/>
      <dgm:spPr/>
      <dgm:t>
        <a:bodyPr/>
        <a:lstStyle/>
        <a:p>
          <a:pPr algn="ctr"/>
          <a:endParaRPr lang="en-GB"/>
        </a:p>
      </dgm:t>
    </dgm:pt>
    <dgm:pt modelId="{67A0CCDB-33C0-4950-ADD1-04B4F05AC84A}" type="sibTrans" cxnId="{67CFC18D-6CBB-4729-B84E-608C72B1D1A2}">
      <dgm:prSet/>
      <dgm:spPr/>
      <dgm:t>
        <a:bodyPr/>
        <a:lstStyle/>
        <a:p>
          <a:pPr algn="ctr"/>
          <a:endParaRPr lang="en-GB"/>
        </a:p>
      </dgm:t>
    </dgm:pt>
    <dgm:pt modelId="{26DC6BA1-88A3-49FB-B1AA-AEA6BEDA8FCB}" type="pres">
      <dgm:prSet presAssocID="{7D0D7346-9969-42E8-AAF6-573E6BAA774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GB"/>
        </a:p>
      </dgm:t>
    </dgm:pt>
    <dgm:pt modelId="{68371C41-5197-4A30-A5C0-D2650AA1EE38}" type="pres">
      <dgm:prSet presAssocID="{3F180C33-6F26-47DD-AE58-95D47EAED92F}" presName="hierRoot1" presStyleCnt="0">
        <dgm:presLayoutVars>
          <dgm:hierBranch val="init"/>
        </dgm:presLayoutVars>
      </dgm:prSet>
      <dgm:spPr/>
    </dgm:pt>
    <dgm:pt modelId="{77A9EA91-7BCB-466C-93D4-39719D388D01}" type="pres">
      <dgm:prSet presAssocID="{3F180C33-6F26-47DD-AE58-95D47EAED92F}" presName="rootComposite1" presStyleCnt="0"/>
      <dgm:spPr/>
    </dgm:pt>
    <dgm:pt modelId="{666621B5-8AFF-4645-AB53-B81082D1A8A5}" type="pres">
      <dgm:prSet presAssocID="{3F180C33-6F26-47DD-AE58-95D47EAED92F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F2727DE7-754A-45FE-8B35-75ECB73B0671}" type="pres">
      <dgm:prSet presAssocID="{3F180C33-6F26-47DD-AE58-95D47EAED92F}" presName="rootConnector1" presStyleLbl="node1" presStyleIdx="0" presStyleCnt="0"/>
      <dgm:spPr/>
      <dgm:t>
        <a:bodyPr/>
        <a:lstStyle/>
        <a:p>
          <a:endParaRPr lang="en-GB"/>
        </a:p>
      </dgm:t>
    </dgm:pt>
    <dgm:pt modelId="{B88D65A1-B10A-4882-92F5-266571698276}" type="pres">
      <dgm:prSet presAssocID="{3F180C33-6F26-47DD-AE58-95D47EAED92F}" presName="hierChild2" presStyleCnt="0"/>
      <dgm:spPr/>
    </dgm:pt>
    <dgm:pt modelId="{07084D32-92B1-456D-A305-18DAC1DDF36E}" type="pres">
      <dgm:prSet presAssocID="{B3F58960-5C7B-498B-AB05-C65A47F4B419}" presName="Name37" presStyleLbl="parChTrans1D2" presStyleIdx="0" presStyleCnt="3"/>
      <dgm:spPr/>
      <dgm:t>
        <a:bodyPr/>
        <a:lstStyle/>
        <a:p>
          <a:endParaRPr lang="en-GB"/>
        </a:p>
      </dgm:t>
    </dgm:pt>
    <dgm:pt modelId="{B23A5F69-960D-4E21-9B37-267D3FFD3ECA}" type="pres">
      <dgm:prSet presAssocID="{8755186C-384C-450C-BE36-46EBB9A6FA58}" presName="hierRoot2" presStyleCnt="0">
        <dgm:presLayoutVars>
          <dgm:hierBranch val="init"/>
        </dgm:presLayoutVars>
      </dgm:prSet>
      <dgm:spPr/>
    </dgm:pt>
    <dgm:pt modelId="{F89062FD-7F26-415A-8C5D-3EF344F56BED}" type="pres">
      <dgm:prSet presAssocID="{8755186C-384C-450C-BE36-46EBB9A6FA58}" presName="rootComposite" presStyleCnt="0"/>
      <dgm:spPr/>
    </dgm:pt>
    <dgm:pt modelId="{A50E2C63-7B03-4F53-8AA8-8BA3AD1A258E}" type="pres">
      <dgm:prSet presAssocID="{8755186C-384C-450C-BE36-46EBB9A6FA58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8579A1F0-F32D-4726-B731-8797687C8B47}" type="pres">
      <dgm:prSet presAssocID="{8755186C-384C-450C-BE36-46EBB9A6FA58}" presName="rootConnector" presStyleLbl="node2" presStyleIdx="0" presStyleCnt="3"/>
      <dgm:spPr/>
      <dgm:t>
        <a:bodyPr/>
        <a:lstStyle/>
        <a:p>
          <a:endParaRPr lang="en-GB"/>
        </a:p>
      </dgm:t>
    </dgm:pt>
    <dgm:pt modelId="{D8B0C237-BAD7-4983-87EA-CEAA5AB78C67}" type="pres">
      <dgm:prSet presAssocID="{8755186C-384C-450C-BE36-46EBB9A6FA58}" presName="hierChild4" presStyleCnt="0"/>
      <dgm:spPr/>
    </dgm:pt>
    <dgm:pt modelId="{EF5D7447-FD6C-48B7-A307-9D5D331473A5}" type="pres">
      <dgm:prSet presAssocID="{8755186C-384C-450C-BE36-46EBB9A6FA58}" presName="hierChild5" presStyleCnt="0"/>
      <dgm:spPr/>
    </dgm:pt>
    <dgm:pt modelId="{1B7418EB-DFD0-493E-9A4A-A7527225A585}" type="pres">
      <dgm:prSet presAssocID="{D2A022DA-CC48-4BFC-93CD-E5B4A3884A1F}" presName="Name37" presStyleLbl="parChTrans1D2" presStyleIdx="1" presStyleCnt="3"/>
      <dgm:spPr/>
      <dgm:t>
        <a:bodyPr/>
        <a:lstStyle/>
        <a:p>
          <a:endParaRPr lang="en-GB"/>
        </a:p>
      </dgm:t>
    </dgm:pt>
    <dgm:pt modelId="{8BD25247-CC27-4525-8B47-CA5A52F26C96}" type="pres">
      <dgm:prSet presAssocID="{730B8474-FBE4-4556-9794-880CE71B1ACC}" presName="hierRoot2" presStyleCnt="0">
        <dgm:presLayoutVars>
          <dgm:hierBranch val="init"/>
        </dgm:presLayoutVars>
      </dgm:prSet>
      <dgm:spPr/>
    </dgm:pt>
    <dgm:pt modelId="{C3AB9950-834B-4E48-AE56-31DD4B3B4193}" type="pres">
      <dgm:prSet presAssocID="{730B8474-FBE4-4556-9794-880CE71B1ACC}" presName="rootComposite" presStyleCnt="0"/>
      <dgm:spPr/>
    </dgm:pt>
    <dgm:pt modelId="{326D056F-9410-4C70-940A-08D50C0C7647}" type="pres">
      <dgm:prSet presAssocID="{730B8474-FBE4-4556-9794-880CE71B1ACC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14687F90-37DD-48EF-961F-3FCFB33C892D}" type="pres">
      <dgm:prSet presAssocID="{730B8474-FBE4-4556-9794-880CE71B1ACC}" presName="rootConnector" presStyleLbl="node2" presStyleIdx="1" presStyleCnt="3"/>
      <dgm:spPr/>
      <dgm:t>
        <a:bodyPr/>
        <a:lstStyle/>
        <a:p>
          <a:endParaRPr lang="en-GB"/>
        </a:p>
      </dgm:t>
    </dgm:pt>
    <dgm:pt modelId="{7FC92E63-28EE-4958-8307-FB58AA140031}" type="pres">
      <dgm:prSet presAssocID="{730B8474-FBE4-4556-9794-880CE71B1ACC}" presName="hierChild4" presStyleCnt="0"/>
      <dgm:spPr/>
    </dgm:pt>
    <dgm:pt modelId="{8C06C785-1673-46B6-B31A-0A4A291FF7F8}" type="pres">
      <dgm:prSet presAssocID="{730B8474-FBE4-4556-9794-880CE71B1ACC}" presName="hierChild5" presStyleCnt="0"/>
      <dgm:spPr/>
    </dgm:pt>
    <dgm:pt modelId="{E2CADF0B-3BA3-4221-848F-EF8B55ACEECF}" type="pres">
      <dgm:prSet presAssocID="{6E584680-729D-4F4E-96FF-B1D41DF366A3}" presName="Name37" presStyleLbl="parChTrans1D2" presStyleIdx="2" presStyleCnt="3"/>
      <dgm:spPr/>
      <dgm:t>
        <a:bodyPr/>
        <a:lstStyle/>
        <a:p>
          <a:endParaRPr lang="en-GB"/>
        </a:p>
      </dgm:t>
    </dgm:pt>
    <dgm:pt modelId="{B1C80AA5-AE92-430A-A41C-3D89AEBB35F5}" type="pres">
      <dgm:prSet presAssocID="{2DE094EB-8C65-436D-8D9C-BCE4FB122DA9}" presName="hierRoot2" presStyleCnt="0">
        <dgm:presLayoutVars>
          <dgm:hierBranch val="init"/>
        </dgm:presLayoutVars>
      </dgm:prSet>
      <dgm:spPr/>
    </dgm:pt>
    <dgm:pt modelId="{09FAA23E-A234-4AEE-8A43-C10B49D2CEC5}" type="pres">
      <dgm:prSet presAssocID="{2DE094EB-8C65-436D-8D9C-BCE4FB122DA9}" presName="rootComposite" presStyleCnt="0"/>
      <dgm:spPr/>
    </dgm:pt>
    <dgm:pt modelId="{13CAE68C-05F4-47D1-A2B5-6D35EF7F0C21}" type="pres">
      <dgm:prSet presAssocID="{2DE094EB-8C65-436D-8D9C-BCE4FB122DA9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50980CE7-0374-4214-9F5B-9355D0D70254}" type="pres">
      <dgm:prSet presAssocID="{2DE094EB-8C65-436D-8D9C-BCE4FB122DA9}" presName="rootConnector" presStyleLbl="node2" presStyleIdx="2" presStyleCnt="3"/>
      <dgm:spPr/>
      <dgm:t>
        <a:bodyPr/>
        <a:lstStyle/>
        <a:p>
          <a:endParaRPr lang="en-GB"/>
        </a:p>
      </dgm:t>
    </dgm:pt>
    <dgm:pt modelId="{50311396-A23C-4067-8EFB-7F77ACE8E560}" type="pres">
      <dgm:prSet presAssocID="{2DE094EB-8C65-436D-8D9C-BCE4FB122DA9}" presName="hierChild4" presStyleCnt="0"/>
      <dgm:spPr/>
    </dgm:pt>
    <dgm:pt modelId="{530E8DA7-50BD-4839-B28D-DB12F5C9F2FC}" type="pres">
      <dgm:prSet presAssocID="{2DE094EB-8C65-436D-8D9C-BCE4FB122DA9}" presName="hierChild5" presStyleCnt="0"/>
      <dgm:spPr/>
    </dgm:pt>
    <dgm:pt modelId="{FC8D3C92-686E-441D-A0CB-474A19F2061B}" type="pres">
      <dgm:prSet presAssocID="{3F180C33-6F26-47DD-AE58-95D47EAED92F}" presName="hierChild3" presStyleCnt="0"/>
      <dgm:spPr/>
    </dgm:pt>
  </dgm:ptLst>
  <dgm:cxnLst>
    <dgm:cxn modelId="{DB7E39CA-F300-4A98-A5FB-7E7A71BB4F12}" type="presOf" srcId="{730B8474-FBE4-4556-9794-880CE71B1ACC}" destId="{14687F90-37DD-48EF-961F-3FCFB33C892D}" srcOrd="1" destOrd="0" presId="urn:microsoft.com/office/officeart/2005/8/layout/orgChart1"/>
    <dgm:cxn modelId="{29F858C9-D0F4-442D-B8A8-E24631A262E3}" type="presOf" srcId="{8755186C-384C-450C-BE36-46EBB9A6FA58}" destId="{8579A1F0-F32D-4726-B731-8797687C8B47}" srcOrd="1" destOrd="0" presId="urn:microsoft.com/office/officeart/2005/8/layout/orgChart1"/>
    <dgm:cxn modelId="{5D93A05C-33AC-4F55-BB03-E9F5728C0BE9}" type="presOf" srcId="{7D0D7346-9969-42E8-AAF6-573E6BAA7748}" destId="{26DC6BA1-88A3-49FB-B1AA-AEA6BEDA8FCB}" srcOrd="0" destOrd="0" presId="urn:microsoft.com/office/officeart/2005/8/layout/orgChart1"/>
    <dgm:cxn modelId="{41CB0B52-6F49-4FD3-A864-D501EB2BAD0C}" type="presOf" srcId="{6E584680-729D-4F4E-96FF-B1D41DF366A3}" destId="{E2CADF0B-3BA3-4221-848F-EF8B55ACEECF}" srcOrd="0" destOrd="0" presId="urn:microsoft.com/office/officeart/2005/8/layout/orgChart1"/>
    <dgm:cxn modelId="{04CA4AC8-7DC2-413A-B420-9F2D2BA11277}" type="presOf" srcId="{3F180C33-6F26-47DD-AE58-95D47EAED92F}" destId="{F2727DE7-754A-45FE-8B35-75ECB73B0671}" srcOrd="1" destOrd="0" presId="urn:microsoft.com/office/officeart/2005/8/layout/orgChart1"/>
    <dgm:cxn modelId="{7120013D-7E25-40E6-A403-B0F7D95793D6}" srcId="{7D0D7346-9969-42E8-AAF6-573E6BAA7748}" destId="{3F180C33-6F26-47DD-AE58-95D47EAED92F}" srcOrd="0" destOrd="0" parTransId="{BA68EBD5-56B8-4D13-BCCA-CA3FA69ECFF3}" sibTransId="{693E7505-F6FF-428C-968B-3C26DCEB22A4}"/>
    <dgm:cxn modelId="{255F5A19-9122-4AC9-A013-C8CCF0B82364}" type="presOf" srcId="{2DE094EB-8C65-436D-8D9C-BCE4FB122DA9}" destId="{13CAE68C-05F4-47D1-A2B5-6D35EF7F0C21}" srcOrd="0" destOrd="0" presId="urn:microsoft.com/office/officeart/2005/8/layout/orgChart1"/>
    <dgm:cxn modelId="{67CFC18D-6CBB-4729-B84E-608C72B1D1A2}" srcId="{3F180C33-6F26-47DD-AE58-95D47EAED92F}" destId="{2DE094EB-8C65-436D-8D9C-BCE4FB122DA9}" srcOrd="2" destOrd="0" parTransId="{6E584680-729D-4F4E-96FF-B1D41DF366A3}" sibTransId="{67A0CCDB-33C0-4950-ADD1-04B4F05AC84A}"/>
    <dgm:cxn modelId="{B5340D25-D3EC-458D-8D19-8FEE8F2B97C5}" type="presOf" srcId="{D2A022DA-CC48-4BFC-93CD-E5B4A3884A1F}" destId="{1B7418EB-DFD0-493E-9A4A-A7527225A585}" srcOrd="0" destOrd="0" presId="urn:microsoft.com/office/officeart/2005/8/layout/orgChart1"/>
    <dgm:cxn modelId="{C4614231-2A76-4AB5-9306-3CBD951E0DE3}" type="presOf" srcId="{8755186C-384C-450C-BE36-46EBB9A6FA58}" destId="{A50E2C63-7B03-4F53-8AA8-8BA3AD1A258E}" srcOrd="0" destOrd="0" presId="urn:microsoft.com/office/officeart/2005/8/layout/orgChart1"/>
    <dgm:cxn modelId="{76640B27-7C9E-425D-A684-9F98C67ACF12}" srcId="{3F180C33-6F26-47DD-AE58-95D47EAED92F}" destId="{730B8474-FBE4-4556-9794-880CE71B1ACC}" srcOrd="1" destOrd="0" parTransId="{D2A022DA-CC48-4BFC-93CD-E5B4A3884A1F}" sibTransId="{36F3B3BD-9FA0-4B4D-B7F6-4B1CE0566F6A}"/>
    <dgm:cxn modelId="{A355E071-2CEA-4136-94EA-3629532B10FD}" type="presOf" srcId="{2DE094EB-8C65-436D-8D9C-BCE4FB122DA9}" destId="{50980CE7-0374-4214-9F5B-9355D0D70254}" srcOrd="1" destOrd="0" presId="urn:microsoft.com/office/officeart/2005/8/layout/orgChart1"/>
    <dgm:cxn modelId="{D2F03DE9-2552-4393-83BD-DE9BBB93BC9E}" srcId="{3F180C33-6F26-47DD-AE58-95D47EAED92F}" destId="{8755186C-384C-450C-BE36-46EBB9A6FA58}" srcOrd="0" destOrd="0" parTransId="{B3F58960-5C7B-498B-AB05-C65A47F4B419}" sibTransId="{FBDE553D-38AA-420C-A01B-D1B7FCA42820}"/>
    <dgm:cxn modelId="{C57B9D65-1B19-4087-9B69-97119CBF16B4}" type="presOf" srcId="{B3F58960-5C7B-498B-AB05-C65A47F4B419}" destId="{07084D32-92B1-456D-A305-18DAC1DDF36E}" srcOrd="0" destOrd="0" presId="urn:microsoft.com/office/officeart/2005/8/layout/orgChart1"/>
    <dgm:cxn modelId="{41E156B0-C819-471B-868C-B69D51DFE13D}" type="presOf" srcId="{3F180C33-6F26-47DD-AE58-95D47EAED92F}" destId="{666621B5-8AFF-4645-AB53-B81082D1A8A5}" srcOrd="0" destOrd="0" presId="urn:microsoft.com/office/officeart/2005/8/layout/orgChart1"/>
    <dgm:cxn modelId="{272B204A-052E-4E79-9BD9-B57882CB2C22}" type="presOf" srcId="{730B8474-FBE4-4556-9794-880CE71B1ACC}" destId="{326D056F-9410-4C70-940A-08D50C0C7647}" srcOrd="0" destOrd="0" presId="urn:microsoft.com/office/officeart/2005/8/layout/orgChart1"/>
    <dgm:cxn modelId="{B2396ECE-B956-43F7-BDF4-BA880EF6B146}" type="presParOf" srcId="{26DC6BA1-88A3-49FB-B1AA-AEA6BEDA8FCB}" destId="{68371C41-5197-4A30-A5C0-D2650AA1EE38}" srcOrd="0" destOrd="0" presId="urn:microsoft.com/office/officeart/2005/8/layout/orgChart1"/>
    <dgm:cxn modelId="{230D5E0C-8CBE-40D8-B3C0-0E515CB200C0}" type="presParOf" srcId="{68371C41-5197-4A30-A5C0-D2650AA1EE38}" destId="{77A9EA91-7BCB-466C-93D4-39719D388D01}" srcOrd="0" destOrd="0" presId="urn:microsoft.com/office/officeart/2005/8/layout/orgChart1"/>
    <dgm:cxn modelId="{7327930F-EF46-47E1-9F9A-E23993389090}" type="presParOf" srcId="{77A9EA91-7BCB-466C-93D4-39719D388D01}" destId="{666621B5-8AFF-4645-AB53-B81082D1A8A5}" srcOrd="0" destOrd="0" presId="urn:microsoft.com/office/officeart/2005/8/layout/orgChart1"/>
    <dgm:cxn modelId="{B14DA24D-90C0-4977-8DEF-2DE88B79A769}" type="presParOf" srcId="{77A9EA91-7BCB-466C-93D4-39719D388D01}" destId="{F2727DE7-754A-45FE-8B35-75ECB73B0671}" srcOrd="1" destOrd="0" presId="urn:microsoft.com/office/officeart/2005/8/layout/orgChart1"/>
    <dgm:cxn modelId="{597E383D-3A34-4FD7-8853-8E817EA64FD3}" type="presParOf" srcId="{68371C41-5197-4A30-A5C0-D2650AA1EE38}" destId="{B88D65A1-B10A-4882-92F5-266571698276}" srcOrd="1" destOrd="0" presId="urn:microsoft.com/office/officeart/2005/8/layout/orgChart1"/>
    <dgm:cxn modelId="{3AFB7082-E867-480A-8B7C-D72CED35C39D}" type="presParOf" srcId="{B88D65A1-B10A-4882-92F5-266571698276}" destId="{07084D32-92B1-456D-A305-18DAC1DDF36E}" srcOrd="0" destOrd="0" presId="urn:microsoft.com/office/officeart/2005/8/layout/orgChart1"/>
    <dgm:cxn modelId="{AAE9495B-06E6-43A4-B277-F076BE4E88E2}" type="presParOf" srcId="{B88D65A1-B10A-4882-92F5-266571698276}" destId="{B23A5F69-960D-4E21-9B37-267D3FFD3ECA}" srcOrd="1" destOrd="0" presId="urn:microsoft.com/office/officeart/2005/8/layout/orgChart1"/>
    <dgm:cxn modelId="{24868818-BC93-449F-834B-D1872E0FB979}" type="presParOf" srcId="{B23A5F69-960D-4E21-9B37-267D3FFD3ECA}" destId="{F89062FD-7F26-415A-8C5D-3EF344F56BED}" srcOrd="0" destOrd="0" presId="urn:microsoft.com/office/officeart/2005/8/layout/orgChart1"/>
    <dgm:cxn modelId="{40585FF9-FAA9-484F-AEA9-490B096701D5}" type="presParOf" srcId="{F89062FD-7F26-415A-8C5D-3EF344F56BED}" destId="{A50E2C63-7B03-4F53-8AA8-8BA3AD1A258E}" srcOrd="0" destOrd="0" presId="urn:microsoft.com/office/officeart/2005/8/layout/orgChart1"/>
    <dgm:cxn modelId="{E32F092D-FCC5-4330-A155-518295B157A3}" type="presParOf" srcId="{F89062FD-7F26-415A-8C5D-3EF344F56BED}" destId="{8579A1F0-F32D-4726-B731-8797687C8B47}" srcOrd="1" destOrd="0" presId="urn:microsoft.com/office/officeart/2005/8/layout/orgChart1"/>
    <dgm:cxn modelId="{44275A3E-D3C7-4FC2-986D-641F8DEA9F83}" type="presParOf" srcId="{B23A5F69-960D-4E21-9B37-267D3FFD3ECA}" destId="{D8B0C237-BAD7-4983-87EA-CEAA5AB78C67}" srcOrd="1" destOrd="0" presId="urn:microsoft.com/office/officeart/2005/8/layout/orgChart1"/>
    <dgm:cxn modelId="{8BF9C07E-BDD2-40F3-BC79-0B5874F6FB90}" type="presParOf" srcId="{B23A5F69-960D-4E21-9B37-267D3FFD3ECA}" destId="{EF5D7447-FD6C-48B7-A307-9D5D331473A5}" srcOrd="2" destOrd="0" presId="urn:microsoft.com/office/officeart/2005/8/layout/orgChart1"/>
    <dgm:cxn modelId="{4FCD08E9-8AF3-4F2B-B38C-B0D64CBD5C13}" type="presParOf" srcId="{B88D65A1-B10A-4882-92F5-266571698276}" destId="{1B7418EB-DFD0-493E-9A4A-A7527225A585}" srcOrd="2" destOrd="0" presId="urn:microsoft.com/office/officeart/2005/8/layout/orgChart1"/>
    <dgm:cxn modelId="{BFC13C0A-8090-4E8B-A30E-DC94D2CF25A8}" type="presParOf" srcId="{B88D65A1-B10A-4882-92F5-266571698276}" destId="{8BD25247-CC27-4525-8B47-CA5A52F26C96}" srcOrd="3" destOrd="0" presId="urn:microsoft.com/office/officeart/2005/8/layout/orgChart1"/>
    <dgm:cxn modelId="{6977EC75-18A3-4AB3-9E37-6C68945C8799}" type="presParOf" srcId="{8BD25247-CC27-4525-8B47-CA5A52F26C96}" destId="{C3AB9950-834B-4E48-AE56-31DD4B3B4193}" srcOrd="0" destOrd="0" presId="urn:microsoft.com/office/officeart/2005/8/layout/orgChart1"/>
    <dgm:cxn modelId="{4B83FC59-EAF2-4E69-96A5-29FDEE08EC07}" type="presParOf" srcId="{C3AB9950-834B-4E48-AE56-31DD4B3B4193}" destId="{326D056F-9410-4C70-940A-08D50C0C7647}" srcOrd="0" destOrd="0" presId="urn:microsoft.com/office/officeart/2005/8/layout/orgChart1"/>
    <dgm:cxn modelId="{6B4E6159-F373-402B-98E5-46948F68A4C3}" type="presParOf" srcId="{C3AB9950-834B-4E48-AE56-31DD4B3B4193}" destId="{14687F90-37DD-48EF-961F-3FCFB33C892D}" srcOrd="1" destOrd="0" presId="urn:microsoft.com/office/officeart/2005/8/layout/orgChart1"/>
    <dgm:cxn modelId="{9B81F6FB-359D-45B7-856F-C89FAE9CA6D7}" type="presParOf" srcId="{8BD25247-CC27-4525-8B47-CA5A52F26C96}" destId="{7FC92E63-28EE-4958-8307-FB58AA140031}" srcOrd="1" destOrd="0" presId="urn:microsoft.com/office/officeart/2005/8/layout/orgChart1"/>
    <dgm:cxn modelId="{33A53B6B-502F-4E1F-A4CD-E6A4A735C96B}" type="presParOf" srcId="{8BD25247-CC27-4525-8B47-CA5A52F26C96}" destId="{8C06C785-1673-46B6-B31A-0A4A291FF7F8}" srcOrd="2" destOrd="0" presId="urn:microsoft.com/office/officeart/2005/8/layout/orgChart1"/>
    <dgm:cxn modelId="{CDFF4D59-6261-4EEC-848B-283D6F930A8A}" type="presParOf" srcId="{B88D65A1-B10A-4882-92F5-266571698276}" destId="{E2CADF0B-3BA3-4221-848F-EF8B55ACEECF}" srcOrd="4" destOrd="0" presId="urn:microsoft.com/office/officeart/2005/8/layout/orgChart1"/>
    <dgm:cxn modelId="{10AED4E8-AC3E-4181-8A79-A872A6A3E715}" type="presParOf" srcId="{B88D65A1-B10A-4882-92F5-266571698276}" destId="{B1C80AA5-AE92-430A-A41C-3D89AEBB35F5}" srcOrd="5" destOrd="0" presId="urn:microsoft.com/office/officeart/2005/8/layout/orgChart1"/>
    <dgm:cxn modelId="{97DB2B62-C211-45DB-9768-32EDA3E0F7FA}" type="presParOf" srcId="{B1C80AA5-AE92-430A-A41C-3D89AEBB35F5}" destId="{09FAA23E-A234-4AEE-8A43-C10B49D2CEC5}" srcOrd="0" destOrd="0" presId="urn:microsoft.com/office/officeart/2005/8/layout/orgChart1"/>
    <dgm:cxn modelId="{CE491468-012F-4EDB-BD57-EA997570C6CB}" type="presParOf" srcId="{09FAA23E-A234-4AEE-8A43-C10B49D2CEC5}" destId="{13CAE68C-05F4-47D1-A2B5-6D35EF7F0C21}" srcOrd="0" destOrd="0" presId="urn:microsoft.com/office/officeart/2005/8/layout/orgChart1"/>
    <dgm:cxn modelId="{3B06DAED-DBF3-4438-9B7F-D4D55DCDB949}" type="presParOf" srcId="{09FAA23E-A234-4AEE-8A43-C10B49D2CEC5}" destId="{50980CE7-0374-4214-9F5B-9355D0D70254}" srcOrd="1" destOrd="0" presId="urn:microsoft.com/office/officeart/2005/8/layout/orgChart1"/>
    <dgm:cxn modelId="{98D46BAB-971D-49A3-B5D8-FEC2298B9040}" type="presParOf" srcId="{B1C80AA5-AE92-430A-A41C-3D89AEBB35F5}" destId="{50311396-A23C-4067-8EFB-7F77ACE8E560}" srcOrd="1" destOrd="0" presId="urn:microsoft.com/office/officeart/2005/8/layout/orgChart1"/>
    <dgm:cxn modelId="{68520740-10F4-444B-8D6A-07D42D34A8E8}" type="presParOf" srcId="{B1C80AA5-AE92-430A-A41C-3D89AEBB35F5}" destId="{530E8DA7-50BD-4839-B28D-DB12F5C9F2FC}" srcOrd="2" destOrd="0" presId="urn:microsoft.com/office/officeart/2005/8/layout/orgChart1"/>
    <dgm:cxn modelId="{8ABC600F-AAFF-4674-84FD-BEC53C9ACCC1}" type="presParOf" srcId="{68371C41-5197-4A30-A5C0-D2650AA1EE38}" destId="{FC8D3C92-686E-441D-A0CB-474A19F2061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CADF0B-3BA3-4221-848F-EF8B55ACEECF}">
      <dsp:nvSpPr>
        <dsp:cNvPr id="0" name=""/>
        <dsp:cNvSpPr/>
      </dsp:nvSpPr>
      <dsp:spPr>
        <a:xfrm>
          <a:off x="2743200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7418EB-DFD0-493E-9A4A-A7527225A585}">
      <dsp:nvSpPr>
        <dsp:cNvPr id="0" name=""/>
        <dsp:cNvSpPr/>
      </dsp:nvSpPr>
      <dsp:spPr>
        <a:xfrm>
          <a:off x="2697479" y="1431780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084D32-92B1-456D-A305-18DAC1DDF36E}">
      <dsp:nvSpPr>
        <dsp:cNvPr id="0" name=""/>
        <dsp:cNvSpPr/>
      </dsp:nvSpPr>
      <dsp:spPr>
        <a:xfrm>
          <a:off x="802365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6621B5-8AFF-4645-AB53-B81082D1A8A5}">
      <dsp:nvSpPr>
        <dsp:cNvPr id="0" name=""/>
        <dsp:cNvSpPr/>
      </dsp:nvSpPr>
      <dsp:spPr>
        <a:xfrm>
          <a:off x="1941202" y="629782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2700" kern="1200"/>
            <a:t>Run Program</a:t>
          </a:r>
        </a:p>
      </dsp:txBody>
      <dsp:txXfrm>
        <a:off x="1941202" y="629782"/>
        <a:ext cx="1603995" cy="801997"/>
      </dsp:txXfrm>
    </dsp:sp>
    <dsp:sp modelId="{A50E2C63-7B03-4F53-8AA8-8BA3AD1A258E}">
      <dsp:nvSpPr>
        <dsp:cNvPr id="0" name=""/>
        <dsp:cNvSpPr/>
      </dsp:nvSpPr>
      <dsp:spPr>
        <a:xfrm>
          <a:off x="368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2700" kern="1200"/>
        </a:p>
      </dsp:txBody>
      <dsp:txXfrm>
        <a:off x="368" y="1768619"/>
        <a:ext cx="1603995" cy="801997"/>
      </dsp:txXfrm>
    </dsp:sp>
    <dsp:sp modelId="{326D056F-9410-4C70-940A-08D50C0C7647}">
      <dsp:nvSpPr>
        <dsp:cNvPr id="0" name=""/>
        <dsp:cNvSpPr/>
      </dsp:nvSpPr>
      <dsp:spPr>
        <a:xfrm>
          <a:off x="1941202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2700" kern="1200"/>
        </a:p>
      </dsp:txBody>
      <dsp:txXfrm>
        <a:off x="1941202" y="1768619"/>
        <a:ext cx="1603995" cy="801997"/>
      </dsp:txXfrm>
    </dsp:sp>
    <dsp:sp modelId="{13CAE68C-05F4-47D1-A2B5-6D35EF7F0C21}">
      <dsp:nvSpPr>
        <dsp:cNvPr id="0" name=""/>
        <dsp:cNvSpPr/>
      </dsp:nvSpPr>
      <dsp:spPr>
        <a:xfrm>
          <a:off x="3882036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2700" kern="1200"/>
        </a:p>
      </dsp:txBody>
      <dsp:txXfrm>
        <a:off x="3882036" y="1768619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A663AF2A90424B9BDEDFCE8AADAD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89965-3F6E-4BA6-8064-326E4CC9CB73}"/>
      </w:docPartPr>
      <w:docPartBody>
        <w:p w:rsidR="00F02812" w:rsidRDefault="004F28C8" w:rsidP="004F28C8">
          <w:pPr>
            <w:pStyle w:val="33A663AF2A90424B9BDEDFCE8AADADA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4A0461382DB4E0B8B976F110666B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4FB17-8076-43F3-8927-24276138FF25}"/>
      </w:docPartPr>
      <w:docPartBody>
        <w:p w:rsidR="00F02812" w:rsidRDefault="004F28C8" w:rsidP="004F28C8">
          <w:pPr>
            <w:pStyle w:val="24A0461382DB4E0B8B976F110666B513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8C8"/>
    <w:rsid w:val="004F28C8"/>
    <w:rsid w:val="00A17014"/>
    <w:rsid w:val="00F0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A663AF2A90424B9BDEDFCE8AADADA7">
    <w:name w:val="33A663AF2A90424B9BDEDFCE8AADADA7"/>
    <w:rsid w:val="004F28C8"/>
  </w:style>
  <w:style w:type="paragraph" w:customStyle="1" w:styleId="24A0461382DB4E0B8B976F110666B513">
    <w:name w:val="24A0461382DB4E0B8B976F110666B513"/>
    <w:rsid w:val="004F28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E0818-2946-459E-8D48-F2818C355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2A58D200</Template>
  <TotalTime>0</TotalTime>
  <Pages>12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Project 2</vt:lpstr>
    </vt:vector>
  </TitlesOfParts>
  <Company>University of sussex</Company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Project 2</dc:title>
  <dc:subject>Tennis knockout Competition</dc:subject>
  <dc:creator>Kristian Welsh</dc:creator>
  <cp:keywords/>
  <dc:description/>
  <cp:lastModifiedBy>Kristian Welsh</cp:lastModifiedBy>
  <cp:revision>8</cp:revision>
  <dcterms:created xsi:type="dcterms:W3CDTF">2015-11-03T22:06:00Z</dcterms:created>
  <dcterms:modified xsi:type="dcterms:W3CDTF">2015-11-04T12:50:00Z</dcterms:modified>
</cp:coreProperties>
</file>